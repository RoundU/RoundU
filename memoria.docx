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BBB54" w14:textId="5EC9E9B2" w:rsidR="00E81978" w:rsidRDefault="003C3C26">
      <w:pPr>
        <w:pStyle w:val="Title"/>
      </w:pPr>
      <w:sdt>
        <w:sdtPr>
          <w:alias w:val="Title:"/>
          <w:tag w:val="Title:"/>
          <w:id w:val="726351117"/>
          <w:placeholder>
            <w:docPart w:val="30559A58B64C4DE3A66AC54052A371A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155488">
            <w:t>RoundU</w:t>
          </w:r>
          <w:proofErr w:type="spellEnd"/>
          <w:r w:rsidR="00155488">
            <w:t xml:space="preserve"> – Create your own friend recommender on Twitter (analysis)</w:t>
          </w:r>
        </w:sdtContent>
      </w:sdt>
    </w:p>
    <w:p w14:paraId="1E9E4150" w14:textId="77777777" w:rsidR="00B823AA" w:rsidRPr="00240EF1" w:rsidRDefault="002263BF" w:rsidP="00B823AA">
      <w:pPr>
        <w:pStyle w:val="Title2"/>
      </w:pPr>
      <w:proofErr w:type="spellStart"/>
      <w:r w:rsidRPr="00240EF1">
        <w:t>Garcia,</w:t>
      </w:r>
      <w:proofErr w:type="spellEnd"/>
      <w:r w:rsidRPr="00240EF1">
        <w:t xml:space="preserve"> Marc – Alonso, Aitor</w:t>
      </w:r>
    </w:p>
    <w:p w14:paraId="383C4B97" w14:textId="77777777" w:rsidR="00E81978" w:rsidRPr="00240EF1" w:rsidRDefault="002263BF" w:rsidP="00B823AA">
      <w:pPr>
        <w:pStyle w:val="Title2"/>
      </w:pPr>
      <w:proofErr w:type="spellStart"/>
      <w:r w:rsidRPr="00240EF1">
        <w:t>Kschool</w:t>
      </w:r>
      <w:proofErr w:type="spellEnd"/>
    </w:p>
    <w:p w14:paraId="7C2CBC2A" w14:textId="77777777" w:rsidR="00E81978" w:rsidRDefault="00E81978">
      <w:pPr>
        <w:pStyle w:val="Title"/>
      </w:pPr>
    </w:p>
    <w:p w14:paraId="5B3B8F11" w14:textId="77777777" w:rsidR="00E81978" w:rsidRPr="002263BF" w:rsidRDefault="002263BF" w:rsidP="00B823AA">
      <w:pPr>
        <w:pStyle w:val="Title2"/>
        <w:rPr>
          <w:i/>
        </w:rPr>
      </w:pPr>
      <w:r w:rsidRPr="002263BF">
        <w:rPr>
          <w:i/>
        </w:rPr>
        <w:t>Finding good friends might be as hard as finding good data</w:t>
      </w:r>
    </w:p>
    <w:sdt>
      <w:sdtPr>
        <w:rPr>
          <w:sz w:val="22"/>
        </w:rPr>
        <w:alias w:val="Abstract:"/>
        <w:tag w:val="Abstract:"/>
        <w:id w:val="202146031"/>
        <w:placeholder>
          <w:docPart w:val="0287D0034C744CE3BADF0710D4A45005"/>
        </w:placeholder>
        <w:temporary/>
        <w:showingPlcHdr/>
        <w15:appearance w15:val="hidden"/>
      </w:sdtPr>
      <w:sdtEndPr/>
      <w:sdtContent>
        <w:p w14:paraId="16EC6A1A" w14:textId="77777777" w:rsidR="00E81978" w:rsidRPr="006C4D96" w:rsidRDefault="005D3A03" w:rsidP="006C4D96">
          <w:pPr>
            <w:pStyle w:val="SectionTitle"/>
            <w:jc w:val="both"/>
            <w:rPr>
              <w:sz w:val="22"/>
            </w:rPr>
          </w:pPr>
          <w:r w:rsidRPr="006C4D96">
            <w:rPr>
              <w:b/>
              <w:sz w:val="22"/>
            </w:rPr>
            <w:t>Abstract</w:t>
          </w:r>
        </w:p>
      </w:sdtContent>
    </w:sdt>
    <w:p w14:paraId="06AF22A4" w14:textId="77777777" w:rsidR="00E81978" w:rsidRPr="006C4D96" w:rsidRDefault="002263BF" w:rsidP="006C4D96">
      <w:pPr>
        <w:pStyle w:val="NoSpacing"/>
        <w:jc w:val="both"/>
        <w:rPr>
          <w:sz w:val="22"/>
        </w:rPr>
      </w:pPr>
      <w:r w:rsidRPr="006C4D96">
        <w:rPr>
          <w:sz w:val="22"/>
        </w:rPr>
        <w:t xml:space="preserve">In this project we try to find the optimal course of action to develop a people recommender bot based on twitter activity. That so, we will explore the best way to extract and storage twitter data using SQL </w:t>
      </w:r>
      <w:proofErr w:type="spellStart"/>
      <w:r w:rsidRPr="006C4D96">
        <w:rPr>
          <w:sz w:val="22"/>
        </w:rPr>
        <w:t>DataBases</w:t>
      </w:r>
      <w:proofErr w:type="spellEnd"/>
      <w:r w:rsidRPr="006C4D96">
        <w:rPr>
          <w:sz w:val="22"/>
        </w:rPr>
        <w:t>, apply Natural Language Processing to Raw Data (LDA &amp; W2V) and recommend users based on Jaccard recommender and multidimensional vector distance scores.</w:t>
      </w:r>
    </w:p>
    <w:p w14:paraId="54855A6F" w14:textId="77777777" w:rsidR="0034216D" w:rsidRPr="006C4D96" w:rsidRDefault="005D3A03" w:rsidP="006C4D96">
      <w:pPr>
        <w:jc w:val="both"/>
        <w:rPr>
          <w:sz w:val="22"/>
        </w:rPr>
      </w:pPr>
      <w:r w:rsidRPr="006C4D96">
        <w:rPr>
          <w:rStyle w:val="Emphasis"/>
          <w:sz w:val="22"/>
        </w:rPr>
        <w:t>Keywords</w:t>
      </w:r>
      <w:r w:rsidRPr="006C4D96">
        <w:rPr>
          <w:sz w:val="22"/>
        </w:rPr>
        <w:t xml:space="preserve">:  </w:t>
      </w:r>
      <w:r w:rsidR="002263BF" w:rsidRPr="006C4D96">
        <w:rPr>
          <w:sz w:val="22"/>
        </w:rPr>
        <w:t xml:space="preserve">Twitter, LDA, Word2Vec, </w:t>
      </w:r>
      <w:proofErr w:type="spellStart"/>
      <w:r w:rsidR="002263BF" w:rsidRPr="006C4D96">
        <w:rPr>
          <w:sz w:val="22"/>
        </w:rPr>
        <w:t>Gensim</w:t>
      </w:r>
      <w:proofErr w:type="spellEnd"/>
      <w:r w:rsidR="002263BF" w:rsidRPr="006C4D96">
        <w:rPr>
          <w:sz w:val="22"/>
        </w:rPr>
        <w:t>, SQL, Jaccard, vector distance measuring</w:t>
      </w:r>
    </w:p>
    <w:p w14:paraId="4E959BF1" w14:textId="77777777" w:rsidR="0034216D" w:rsidRPr="006C4D96" w:rsidRDefault="0034216D" w:rsidP="006C4D96">
      <w:pPr>
        <w:jc w:val="both"/>
        <w:rPr>
          <w:sz w:val="22"/>
        </w:rPr>
      </w:pPr>
    </w:p>
    <w:p w14:paraId="0B69E808" w14:textId="77777777" w:rsidR="0034216D" w:rsidRPr="006C4D96" w:rsidRDefault="0034216D" w:rsidP="006C4D96">
      <w:pPr>
        <w:jc w:val="both"/>
        <w:rPr>
          <w:sz w:val="22"/>
        </w:rPr>
      </w:pPr>
    </w:p>
    <w:p w14:paraId="58D96718" w14:textId="3D3C382D" w:rsidR="00E81978" w:rsidRPr="006C4D96" w:rsidRDefault="00240EF1" w:rsidP="006C4D96">
      <w:pPr>
        <w:pStyle w:val="Heading1"/>
        <w:jc w:val="both"/>
        <w:rPr>
          <w:sz w:val="22"/>
        </w:rPr>
      </w:pPr>
      <w:r w:rsidRPr="006C4D96">
        <w:rPr>
          <w:sz w:val="22"/>
        </w:rPr>
        <w:t xml:space="preserve">Project </w:t>
      </w:r>
      <w:r w:rsidR="009D6D74" w:rsidRPr="006C4D96">
        <w:rPr>
          <w:sz w:val="22"/>
        </w:rPr>
        <w:t>goal</w:t>
      </w:r>
    </w:p>
    <w:p w14:paraId="2754E474" w14:textId="4E8049BC" w:rsidR="00E81978" w:rsidRPr="006C4D96" w:rsidRDefault="00240EF1" w:rsidP="006C4D96">
      <w:pPr>
        <w:jc w:val="both"/>
        <w:rPr>
          <w:sz w:val="22"/>
        </w:rPr>
      </w:pPr>
      <w:r w:rsidRPr="006C4D96">
        <w:rPr>
          <w:sz w:val="22"/>
        </w:rPr>
        <w:t>As Twitter gathers user</w:t>
      </w:r>
      <w:r w:rsidR="009D6D74" w:rsidRPr="006C4D96">
        <w:rPr>
          <w:sz w:val="22"/>
        </w:rPr>
        <w:t>’</w:t>
      </w:r>
      <w:r w:rsidRPr="006C4D96">
        <w:rPr>
          <w:sz w:val="22"/>
        </w:rPr>
        <w:t>s interests, reactions and thoughts in natural language</w:t>
      </w:r>
      <w:r w:rsidR="009D6D74" w:rsidRPr="006C4D96">
        <w:rPr>
          <w:sz w:val="22"/>
        </w:rPr>
        <w:t>, we contemplate the possibility of mapping user</w:t>
      </w:r>
      <w:r w:rsidR="00EE770A" w:rsidRPr="006C4D96">
        <w:rPr>
          <w:sz w:val="22"/>
        </w:rPr>
        <w:t>’</w:t>
      </w:r>
      <w:r w:rsidR="009D6D74" w:rsidRPr="006C4D96">
        <w:rPr>
          <w:sz w:val="22"/>
        </w:rPr>
        <w:t xml:space="preserve">s characteristics by analyzing their outputs to create a people recommender in order to facilitate users to make new friends in this increasing individualistic world. For this, we structure the steps to be </w:t>
      </w:r>
      <w:r w:rsidR="00EE770A" w:rsidRPr="006C4D96">
        <w:rPr>
          <w:sz w:val="22"/>
        </w:rPr>
        <w:t>developed as follows:</w:t>
      </w:r>
    </w:p>
    <w:p w14:paraId="2A9995ED" w14:textId="77777777" w:rsidR="00E53CCA" w:rsidRPr="006C4D96" w:rsidRDefault="00E53CCA" w:rsidP="006C4D96">
      <w:pPr>
        <w:jc w:val="both"/>
        <w:rPr>
          <w:sz w:val="22"/>
        </w:rPr>
      </w:pPr>
    </w:p>
    <w:p w14:paraId="2FE260B1" w14:textId="27634732" w:rsidR="00E53CCA" w:rsidRPr="006C4D96" w:rsidRDefault="00E53CCA" w:rsidP="006C4D96">
      <w:pPr>
        <w:pStyle w:val="Heading2"/>
        <w:jc w:val="both"/>
        <w:rPr>
          <w:sz w:val="22"/>
        </w:rPr>
      </w:pPr>
      <w:r w:rsidRPr="006C4D96">
        <w:rPr>
          <w:sz w:val="22"/>
        </w:rPr>
        <w:t xml:space="preserve">Infrastructure set-up </w:t>
      </w:r>
    </w:p>
    <w:p w14:paraId="25A5CBA5" w14:textId="29DF975D" w:rsidR="00E53CCA" w:rsidRPr="006C4D96" w:rsidRDefault="00E53CCA" w:rsidP="006C4D96">
      <w:pPr>
        <w:pStyle w:val="NoSpacing"/>
        <w:jc w:val="both"/>
        <w:rPr>
          <w:sz w:val="22"/>
        </w:rPr>
      </w:pPr>
      <w:r w:rsidRPr="006C4D96">
        <w:rPr>
          <w:sz w:val="22"/>
        </w:rPr>
        <w:t xml:space="preserve">In order to be able to set up a twitter streaming listener, we create a Developer Twitter Account which access tokens and keys will be used to connect to Twitter’s </w:t>
      </w:r>
      <w:proofErr w:type="spellStart"/>
      <w:r w:rsidRPr="006C4D96">
        <w:rPr>
          <w:sz w:val="22"/>
        </w:rPr>
        <w:t>datahose</w:t>
      </w:r>
      <w:proofErr w:type="spellEnd"/>
      <w:r w:rsidRPr="006C4D96">
        <w:rPr>
          <w:sz w:val="22"/>
        </w:rPr>
        <w:t xml:space="preserve">. </w:t>
      </w:r>
      <w:r w:rsidR="007543D1" w:rsidRPr="006C4D96">
        <w:rPr>
          <w:sz w:val="22"/>
        </w:rPr>
        <w:t>These credentials</w:t>
      </w:r>
      <w:r w:rsidRPr="006C4D96">
        <w:rPr>
          <w:sz w:val="22"/>
        </w:rPr>
        <w:t xml:space="preserve"> will be stored in </w:t>
      </w:r>
      <w:proofErr w:type="spellStart"/>
      <w:r w:rsidRPr="006C4D96">
        <w:rPr>
          <w:i/>
          <w:sz w:val="22"/>
        </w:rPr>
        <w:t>configLocal</w:t>
      </w:r>
      <w:proofErr w:type="spellEnd"/>
      <w:r w:rsidR="007543D1" w:rsidRPr="006C4D96">
        <w:rPr>
          <w:sz w:val="22"/>
        </w:rPr>
        <w:t xml:space="preserve"> file in order to ensure security on our process. This file, not supposed to be accessible to anyone outside the developer team, will be stored in </w:t>
      </w:r>
      <w:proofErr w:type="spellStart"/>
      <w:r w:rsidR="007543D1" w:rsidRPr="006C4D96">
        <w:rPr>
          <w:sz w:val="22"/>
        </w:rPr>
        <w:t>Github</w:t>
      </w:r>
      <w:proofErr w:type="spellEnd"/>
      <w:r w:rsidR="007543D1" w:rsidRPr="006C4D96">
        <w:rPr>
          <w:sz w:val="22"/>
        </w:rPr>
        <w:t xml:space="preserve"> for predictability purposes. </w:t>
      </w:r>
    </w:p>
    <w:p w14:paraId="01BEA6CD" w14:textId="2F587514" w:rsidR="007543D1" w:rsidRPr="006C4D96" w:rsidRDefault="007543D1" w:rsidP="006C4D96">
      <w:pPr>
        <w:pStyle w:val="NoSpacing"/>
        <w:jc w:val="both"/>
        <w:rPr>
          <w:sz w:val="22"/>
        </w:rPr>
      </w:pPr>
      <w:r w:rsidRPr="006C4D96">
        <w:rPr>
          <w:sz w:val="22"/>
        </w:rPr>
        <w:t xml:space="preserve">We will be storing our data in an Azure SQL </w:t>
      </w:r>
      <w:proofErr w:type="spellStart"/>
      <w:r w:rsidRPr="006C4D96">
        <w:rPr>
          <w:sz w:val="22"/>
        </w:rPr>
        <w:t>DataBase</w:t>
      </w:r>
      <w:proofErr w:type="spellEnd"/>
      <w:r w:rsidRPr="006C4D96">
        <w:rPr>
          <w:sz w:val="22"/>
        </w:rPr>
        <w:t xml:space="preserve">. That so, we create </w:t>
      </w:r>
      <w:r w:rsidR="002F10F4" w:rsidRPr="006C4D96">
        <w:rPr>
          <w:sz w:val="22"/>
        </w:rPr>
        <w:t>an</w:t>
      </w:r>
      <w:r w:rsidRPr="006C4D96">
        <w:rPr>
          <w:sz w:val="22"/>
        </w:rPr>
        <w:t xml:space="preserve"> account and the </w:t>
      </w:r>
      <w:r w:rsidR="002F10F4" w:rsidRPr="006C4D96">
        <w:rPr>
          <w:sz w:val="22"/>
        </w:rPr>
        <w:t xml:space="preserve">Database </w:t>
      </w:r>
      <w:r w:rsidRPr="006C4D96">
        <w:rPr>
          <w:sz w:val="22"/>
        </w:rPr>
        <w:t>with the following structure:</w:t>
      </w:r>
    </w:p>
    <w:p w14:paraId="5B1BBDD2" w14:textId="7FD53A88" w:rsidR="007543D1" w:rsidRPr="006C4D96" w:rsidRDefault="007543D1" w:rsidP="007543D1">
      <w:pPr>
        <w:pStyle w:val="NoSpacing"/>
        <w:jc w:val="center"/>
        <w:rPr>
          <w:sz w:val="22"/>
        </w:rPr>
      </w:pPr>
      <w:r w:rsidRPr="006C4D96">
        <w:rPr>
          <w:noProof/>
          <w:sz w:val="22"/>
        </w:rPr>
        <w:lastRenderedPageBreak/>
        <w:drawing>
          <wp:inline distT="0" distB="0" distL="0" distR="0" wp14:anchorId="546AB880" wp14:editId="1D34D673">
            <wp:extent cx="2438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2886075"/>
                    </a:xfrm>
                    <a:prstGeom prst="rect">
                      <a:avLst/>
                    </a:prstGeom>
                  </pic:spPr>
                </pic:pic>
              </a:graphicData>
            </a:graphic>
          </wp:inline>
        </w:drawing>
      </w:r>
    </w:p>
    <w:p w14:paraId="32336A05" w14:textId="62ACCAA4" w:rsidR="007543D1" w:rsidRPr="006C4D96" w:rsidRDefault="007543D1" w:rsidP="006C4D96">
      <w:pPr>
        <w:pStyle w:val="NoSpacing"/>
        <w:jc w:val="both"/>
        <w:rPr>
          <w:sz w:val="22"/>
        </w:rPr>
      </w:pPr>
      <w:r w:rsidRPr="006C4D96">
        <w:rPr>
          <w:sz w:val="22"/>
        </w:rPr>
        <w:t>The connection string to this database shall be:</w:t>
      </w:r>
    </w:p>
    <w:p w14:paraId="19E6ED9E" w14:textId="1B75FE28" w:rsidR="007543D1" w:rsidRPr="006C4D96" w:rsidRDefault="007543D1" w:rsidP="006C4D96">
      <w:pPr>
        <w:pStyle w:val="NoSpacing"/>
        <w:ind w:left="720"/>
        <w:rPr>
          <w:i/>
          <w:sz w:val="18"/>
        </w:rPr>
      </w:pPr>
      <w:r w:rsidRPr="006C4D96">
        <w:rPr>
          <w:i/>
          <w:sz w:val="18"/>
        </w:rPr>
        <w:t>Driver</w:t>
      </w:r>
      <w:proofErr w:type="gramStart"/>
      <w:r w:rsidRPr="006C4D96">
        <w:rPr>
          <w:i/>
          <w:sz w:val="18"/>
        </w:rPr>
        <w:t>={</w:t>
      </w:r>
      <w:proofErr w:type="gramEnd"/>
      <w:r w:rsidRPr="006C4D96">
        <w:rPr>
          <w:i/>
          <w:sz w:val="18"/>
        </w:rPr>
        <w:t>ODBC Driver 13 for SQL Server};Server=tcp:roundu.database.windows.net,1433;Database=RoundU_DB;Uid=roundu@roundu;Pwd={password};Encrypt=yes;TrustServerCertificate=no;Connection Timeout=30;</w:t>
      </w:r>
    </w:p>
    <w:p w14:paraId="18A40160" w14:textId="77777777" w:rsidR="002F10F4" w:rsidRPr="006C4D96" w:rsidRDefault="002F10F4" w:rsidP="006C4D96">
      <w:pPr>
        <w:pStyle w:val="NoSpacing"/>
        <w:jc w:val="both"/>
        <w:rPr>
          <w:sz w:val="22"/>
        </w:rPr>
      </w:pPr>
    </w:p>
    <w:p w14:paraId="64824FDB" w14:textId="0A9E6893" w:rsidR="00E53CCA" w:rsidRPr="006C4D96" w:rsidRDefault="00E53CCA" w:rsidP="006C4D96">
      <w:pPr>
        <w:pStyle w:val="Heading2"/>
        <w:jc w:val="both"/>
        <w:rPr>
          <w:sz w:val="22"/>
        </w:rPr>
      </w:pPr>
      <w:r w:rsidRPr="006C4D96">
        <w:rPr>
          <w:sz w:val="22"/>
        </w:rPr>
        <w:t xml:space="preserve">Twitter Data extraction </w:t>
      </w:r>
    </w:p>
    <w:p w14:paraId="763E795E" w14:textId="77777777" w:rsidR="00E53CCA" w:rsidRPr="006C4D96" w:rsidRDefault="00E53CCA" w:rsidP="006C4D96">
      <w:pPr>
        <w:pStyle w:val="NoSpacing"/>
        <w:jc w:val="both"/>
        <w:rPr>
          <w:sz w:val="22"/>
        </w:rPr>
      </w:pPr>
      <w:r w:rsidRPr="006C4D96">
        <w:rPr>
          <w:sz w:val="22"/>
        </w:rPr>
        <w:t xml:space="preserve">As every data science project, the quality of the results depends directly from the quality of the data. That so, we write a python script to be executed in a PC for two months. This script creates a </w:t>
      </w:r>
      <w:proofErr w:type="spellStart"/>
      <w:r w:rsidRPr="006C4D96">
        <w:rPr>
          <w:sz w:val="22"/>
        </w:rPr>
        <w:t>Tweepy</w:t>
      </w:r>
      <w:proofErr w:type="spellEnd"/>
      <w:r w:rsidRPr="006C4D96">
        <w:rPr>
          <w:sz w:val="22"/>
        </w:rPr>
        <w:t xml:space="preserve"> streaming object able to absorb tweets geotagged in Barcelona Metropolitan Area and identified by Twitter as written in Spanish. </w:t>
      </w:r>
    </w:p>
    <w:p w14:paraId="4389C347" w14:textId="77777777" w:rsidR="00FC531B" w:rsidRPr="006C4D96" w:rsidRDefault="00FC531B" w:rsidP="006C4D96">
      <w:pPr>
        <w:pStyle w:val="NoSpacing"/>
        <w:jc w:val="both"/>
        <w:rPr>
          <w:sz w:val="22"/>
        </w:rPr>
      </w:pPr>
    </w:p>
    <w:p w14:paraId="55C3122B" w14:textId="2F3C9E18" w:rsidR="00E53CCA" w:rsidRPr="006C4D96" w:rsidRDefault="00E53CCA" w:rsidP="006C4D96">
      <w:pPr>
        <w:pStyle w:val="NoSpacing"/>
        <w:jc w:val="both"/>
        <w:rPr>
          <w:sz w:val="22"/>
        </w:rPr>
      </w:pPr>
      <w:r w:rsidRPr="006C4D96">
        <w:rPr>
          <w:sz w:val="22"/>
        </w:rPr>
        <w:t>In the same object we set a function to extract json data claiming tweets to be in extended mode to avoid “</w:t>
      </w:r>
      <w:proofErr w:type="gramStart"/>
      <w:r w:rsidRPr="006C4D96">
        <w:rPr>
          <w:sz w:val="22"/>
        </w:rPr>
        <w:t>140 character</w:t>
      </w:r>
      <w:proofErr w:type="gramEnd"/>
      <w:r w:rsidRPr="006C4D96">
        <w:rPr>
          <w:sz w:val="22"/>
        </w:rPr>
        <w:t xml:space="preserve"> limitation”. Also, in every tweet reception, two SQL queries are executed, uploading extracted data to SQL Database.</w:t>
      </w:r>
    </w:p>
    <w:p w14:paraId="716E4AE8" w14:textId="77777777" w:rsidR="00FC531B" w:rsidRPr="006C4D96" w:rsidRDefault="00FC531B" w:rsidP="006C4D96">
      <w:pPr>
        <w:pStyle w:val="NoSpacing"/>
        <w:jc w:val="both"/>
        <w:rPr>
          <w:sz w:val="22"/>
        </w:rPr>
      </w:pPr>
    </w:p>
    <w:p w14:paraId="6721AAAC" w14:textId="78626064" w:rsidR="00FC531B" w:rsidRPr="006C4D96" w:rsidRDefault="002F10F4" w:rsidP="006C4D96">
      <w:pPr>
        <w:pStyle w:val="NoSpacing"/>
        <w:jc w:val="both"/>
        <w:rPr>
          <w:sz w:val="22"/>
        </w:rPr>
      </w:pPr>
      <w:r w:rsidRPr="006C4D96">
        <w:rPr>
          <w:sz w:val="22"/>
        </w:rPr>
        <w:t>During this phase, having done different tests, we learnt that only ~2-3% of tweets are geotagged, generally coming from the same users who might have geotagging a</w:t>
      </w:r>
      <w:r w:rsidR="00FC531B" w:rsidRPr="006C4D96">
        <w:rPr>
          <w:sz w:val="22"/>
        </w:rPr>
        <w:t xml:space="preserve">ctive in their smartphones. Also, despite having </w:t>
      </w:r>
      <w:r w:rsidR="00FC531B" w:rsidRPr="006C4D96">
        <w:rPr>
          <w:sz w:val="22"/>
        </w:rPr>
        <w:lastRenderedPageBreak/>
        <w:t>Twitter tagged a tweet as Spanish written, it might be wrongly tagged due to Spanish similarity to other languages such as Portuguese, Catalonian or Italian in some cases.</w:t>
      </w:r>
    </w:p>
    <w:p w14:paraId="7118D7A9" w14:textId="6116556B" w:rsidR="00FC531B" w:rsidRPr="006C4D96" w:rsidRDefault="00FC531B" w:rsidP="006C4D96">
      <w:pPr>
        <w:pStyle w:val="NoSpacing"/>
        <w:jc w:val="both"/>
        <w:rPr>
          <w:sz w:val="22"/>
        </w:rPr>
      </w:pPr>
    </w:p>
    <w:p w14:paraId="30D7E0C9" w14:textId="67DA9430" w:rsidR="00FC531B" w:rsidRPr="006C4D96" w:rsidRDefault="00FC531B" w:rsidP="006C4D96">
      <w:pPr>
        <w:pStyle w:val="NoSpacing"/>
        <w:jc w:val="both"/>
        <w:rPr>
          <w:sz w:val="22"/>
        </w:rPr>
      </w:pPr>
      <w:r w:rsidRPr="006C4D96">
        <w:rPr>
          <w:sz w:val="22"/>
        </w:rPr>
        <w:t>At the end of this phase, 45.000 tweets (</w:t>
      </w:r>
      <w:proofErr w:type="spellStart"/>
      <w:r w:rsidRPr="006C4D96">
        <w:rPr>
          <w:sz w:val="22"/>
        </w:rPr>
        <w:t>aprox</w:t>
      </w:r>
      <w:proofErr w:type="spellEnd"/>
      <w:r w:rsidRPr="006C4D96">
        <w:rPr>
          <w:sz w:val="22"/>
        </w:rPr>
        <w:t>.) from 7.000 single users (</w:t>
      </w:r>
      <w:proofErr w:type="spellStart"/>
      <w:r w:rsidRPr="006C4D96">
        <w:rPr>
          <w:sz w:val="22"/>
        </w:rPr>
        <w:t>aprox</w:t>
      </w:r>
      <w:proofErr w:type="spellEnd"/>
      <w:r w:rsidRPr="006C4D96">
        <w:rPr>
          <w:sz w:val="22"/>
        </w:rPr>
        <w:t xml:space="preserve">.) are gathered in the SQL Database, which gives a mean of 5 tweets/user that encourages us to move on to the next phase. </w:t>
      </w:r>
    </w:p>
    <w:p w14:paraId="29D4329D" w14:textId="77777777" w:rsidR="00E53CCA" w:rsidRPr="006C4D96" w:rsidRDefault="00E53CCA" w:rsidP="006C4D96">
      <w:pPr>
        <w:pStyle w:val="NoSpacing"/>
        <w:jc w:val="both"/>
        <w:rPr>
          <w:sz w:val="22"/>
        </w:rPr>
      </w:pPr>
    </w:p>
    <w:p w14:paraId="55D9F4AF" w14:textId="73D63CB3" w:rsidR="00EE770A" w:rsidRPr="006C4D96" w:rsidRDefault="00FC531B" w:rsidP="006C4D96">
      <w:pPr>
        <w:pStyle w:val="Heading2"/>
        <w:jc w:val="both"/>
        <w:rPr>
          <w:sz w:val="22"/>
        </w:rPr>
      </w:pPr>
      <w:r w:rsidRPr="006C4D96">
        <w:rPr>
          <w:sz w:val="22"/>
        </w:rPr>
        <w:t xml:space="preserve">NLP - </w:t>
      </w:r>
      <w:r w:rsidR="00EE770A" w:rsidRPr="006C4D96">
        <w:rPr>
          <w:sz w:val="22"/>
        </w:rPr>
        <w:t>Data analysis</w:t>
      </w:r>
    </w:p>
    <w:p w14:paraId="258CB205" w14:textId="3B503195" w:rsidR="00EE770A" w:rsidRPr="006C4D96" w:rsidRDefault="00FC531B" w:rsidP="006C4D96">
      <w:pPr>
        <w:pStyle w:val="NoSpacing"/>
        <w:jc w:val="both"/>
        <w:rPr>
          <w:sz w:val="22"/>
        </w:rPr>
      </w:pPr>
      <w:r w:rsidRPr="006C4D96">
        <w:rPr>
          <w:sz w:val="22"/>
        </w:rPr>
        <w:t>At this point, we analyze 2 different strategies to extract relevant information from users that could help us to categorize them:</w:t>
      </w:r>
    </w:p>
    <w:p w14:paraId="2DBF1913" w14:textId="00D774AC" w:rsidR="00EE770A" w:rsidRPr="006C4D96" w:rsidRDefault="00EE770A" w:rsidP="006C4D96">
      <w:pPr>
        <w:pStyle w:val="Heading3"/>
        <w:jc w:val="both"/>
        <w:rPr>
          <w:b w:val="0"/>
          <w:sz w:val="22"/>
        </w:rPr>
      </w:pPr>
      <w:r w:rsidRPr="006C4D96">
        <w:rPr>
          <w:sz w:val="22"/>
        </w:rPr>
        <w:t xml:space="preserve"> LDA</w:t>
      </w:r>
      <w:r w:rsidR="004A019A" w:rsidRPr="006C4D96">
        <w:rPr>
          <w:sz w:val="22"/>
        </w:rPr>
        <w:t xml:space="preserve"> </w:t>
      </w:r>
      <w:r w:rsidR="00123EF1" w:rsidRPr="006C4D96">
        <w:rPr>
          <w:rStyle w:val="FootnoteReference"/>
          <w:sz w:val="22"/>
        </w:rPr>
        <w:t>1</w:t>
      </w:r>
    </w:p>
    <w:p w14:paraId="1731BD41" w14:textId="7274491C" w:rsidR="00EE770A" w:rsidRPr="006C4D96" w:rsidRDefault="00FC531B" w:rsidP="006C4D96">
      <w:pPr>
        <w:jc w:val="both"/>
        <w:rPr>
          <w:sz w:val="22"/>
        </w:rPr>
      </w:pPr>
      <w:r w:rsidRPr="006C4D96">
        <w:rPr>
          <w:sz w:val="22"/>
        </w:rPr>
        <w:t xml:space="preserve">In this approach, our next guess is that users who frequently mention a specific group of words in their tweets tend to be interested in same specific topics. That so, we find </w:t>
      </w:r>
      <w:commentRangeStart w:id="0"/>
      <w:r w:rsidRPr="006C4D96">
        <w:rPr>
          <w:sz w:val="22"/>
        </w:rPr>
        <w:t>L</w:t>
      </w:r>
      <w:r w:rsidR="00123EF1" w:rsidRPr="006C4D96">
        <w:rPr>
          <w:sz w:val="22"/>
        </w:rPr>
        <w:t>D</w:t>
      </w:r>
      <w:r w:rsidRPr="006C4D96">
        <w:rPr>
          <w:sz w:val="22"/>
        </w:rPr>
        <w:t xml:space="preserve">A </w:t>
      </w:r>
      <w:commentRangeEnd w:id="0"/>
      <w:r w:rsidR="009C5D56" w:rsidRPr="006C4D96">
        <w:rPr>
          <w:rStyle w:val="CommentReference"/>
          <w:sz w:val="20"/>
        </w:rPr>
        <w:commentReference w:id="0"/>
      </w:r>
      <w:r w:rsidRPr="006C4D96">
        <w:rPr>
          <w:sz w:val="22"/>
        </w:rPr>
        <w:t xml:space="preserve">fitting for our purpose. This algorithm </w:t>
      </w:r>
      <w:r w:rsidR="009C5D56" w:rsidRPr="006C4D96">
        <w:rPr>
          <w:sz w:val="22"/>
        </w:rPr>
        <w:t xml:space="preserve">treats received elements (corpus of user’s tweets for us) as a bag of words where order is irrelevant in contrast to the occurrence frequency of every element in corpus. </w:t>
      </w:r>
    </w:p>
    <w:p w14:paraId="41B853F6" w14:textId="178DF2F3" w:rsidR="009C5D56" w:rsidRPr="006C4D96" w:rsidRDefault="009C5D56" w:rsidP="006C4D96">
      <w:pPr>
        <w:jc w:val="both"/>
        <w:rPr>
          <w:sz w:val="22"/>
        </w:rPr>
      </w:pPr>
      <w:r w:rsidRPr="006C4D96">
        <w:rPr>
          <w:sz w:val="22"/>
        </w:rPr>
        <w:t xml:space="preserve">This way, LDA understands every corpus as a mixture of categories where every word as a lead of the corresponding category or categories (overlap might occur). In this project we set LDA to distinguish 50 different groups/vocab categories. This decision has been made based on </w:t>
      </w:r>
      <w:r w:rsidR="00EB6224" w:rsidRPr="006C4D96">
        <w:rPr>
          <w:sz w:val="22"/>
        </w:rPr>
        <w:t xml:space="preserve">distance between topics visualization, through picking </w:t>
      </w:r>
      <w:proofErr w:type="gramStart"/>
      <w:r w:rsidR="00EB6224" w:rsidRPr="006C4D96">
        <w:rPr>
          <w:sz w:val="22"/>
        </w:rPr>
        <w:t>a number of</w:t>
      </w:r>
      <w:proofErr w:type="gramEnd"/>
      <w:r w:rsidR="00EB6224" w:rsidRPr="006C4D96">
        <w:rPr>
          <w:sz w:val="22"/>
        </w:rPr>
        <w:t xml:space="preserve"> categories so every side of category spectrum has several representatives and avoiding them to group in one side of the visual quadrant. Also, we take care of not generating unnecessary category overlap, so classification is properly made. </w:t>
      </w:r>
    </w:p>
    <w:p w14:paraId="767E9E16" w14:textId="7CF22631" w:rsidR="00EB6224" w:rsidRPr="006C4D96" w:rsidRDefault="00EB6224" w:rsidP="006C4D96">
      <w:pPr>
        <w:jc w:val="both"/>
        <w:rPr>
          <w:sz w:val="22"/>
        </w:rPr>
      </w:pPr>
      <w:r w:rsidRPr="006C4D96">
        <w:rPr>
          <w:sz w:val="22"/>
        </w:rPr>
        <w:t xml:space="preserve">Other key element </w:t>
      </w:r>
      <w:proofErr w:type="gramStart"/>
      <w:r w:rsidRPr="006C4D96">
        <w:rPr>
          <w:sz w:val="22"/>
        </w:rPr>
        <w:t>taken into account</w:t>
      </w:r>
      <w:proofErr w:type="gramEnd"/>
      <w:r w:rsidRPr="006C4D96">
        <w:rPr>
          <w:sz w:val="22"/>
        </w:rPr>
        <w:t xml:space="preserve"> at setting optimal category number has been the coherence coefficient of every instance in our LDA model. The coherence coefficient keeps increasing as we train LDA with bigger amounts of categories until it stabilizes around 50 categories. That so, the biggest coherence coefficient we can achieve its on 0.45, which we consider enough. </w:t>
      </w:r>
    </w:p>
    <w:p w14:paraId="70B02BC5" w14:textId="4A50F344" w:rsidR="00125B63" w:rsidRPr="006C4D96" w:rsidRDefault="00125B63" w:rsidP="006C4D96">
      <w:pPr>
        <w:jc w:val="both"/>
        <w:rPr>
          <w:sz w:val="22"/>
        </w:rPr>
      </w:pPr>
      <w:r w:rsidRPr="006C4D96">
        <w:rPr>
          <w:sz w:val="22"/>
        </w:rPr>
        <w:t xml:space="preserve">Once LDA finds bags of words with biggest or lowest occurrence frequencies between them, </w:t>
      </w:r>
      <w:proofErr w:type="spellStart"/>
      <w:r w:rsidRPr="006C4D96">
        <w:rPr>
          <w:sz w:val="22"/>
        </w:rPr>
        <w:t>its</w:t>
      </w:r>
      <w:proofErr w:type="spellEnd"/>
      <w:r w:rsidRPr="006C4D96">
        <w:rPr>
          <w:sz w:val="22"/>
        </w:rPr>
        <w:t xml:space="preserve"> able to estimate the degree of belonging for each category for every new message given. This way, LDA </w:t>
      </w:r>
      <w:r w:rsidRPr="006C4D96">
        <w:rPr>
          <w:sz w:val="22"/>
        </w:rPr>
        <w:lastRenderedPageBreak/>
        <w:t xml:space="preserve">will compare different tweets belonging to same or different categories. Therefore, going through every user’s corpus, we </w:t>
      </w:r>
      <w:proofErr w:type="gramStart"/>
      <w:r w:rsidRPr="006C4D96">
        <w:rPr>
          <w:sz w:val="22"/>
        </w:rPr>
        <w:t>are able to</w:t>
      </w:r>
      <w:proofErr w:type="gramEnd"/>
      <w:r w:rsidRPr="006C4D96">
        <w:rPr>
          <w:sz w:val="22"/>
        </w:rPr>
        <w:t xml:space="preserve"> find users speaking about the same categories amongst them and on which frequency. </w:t>
      </w:r>
    </w:p>
    <w:p w14:paraId="03D92EAC" w14:textId="0AFADE70" w:rsidR="009C5D56" w:rsidRPr="006C4D96" w:rsidRDefault="009C5D56" w:rsidP="006C4D96">
      <w:pPr>
        <w:jc w:val="both"/>
        <w:rPr>
          <w:b/>
          <w:bCs/>
          <w:sz w:val="22"/>
        </w:rPr>
      </w:pPr>
    </w:p>
    <w:p w14:paraId="12326F9B" w14:textId="28E7F301" w:rsidR="00EE770A" w:rsidRPr="006C4D96" w:rsidRDefault="00EE770A" w:rsidP="006C4D96">
      <w:pPr>
        <w:pStyle w:val="Heading3"/>
        <w:jc w:val="both"/>
        <w:rPr>
          <w:sz w:val="22"/>
        </w:rPr>
      </w:pPr>
      <w:r w:rsidRPr="006C4D96">
        <w:rPr>
          <w:sz w:val="22"/>
        </w:rPr>
        <w:t xml:space="preserve"> Word2Vec</w:t>
      </w:r>
      <w:r w:rsidR="004A019A" w:rsidRPr="006C4D96">
        <w:rPr>
          <w:sz w:val="22"/>
        </w:rPr>
        <w:t xml:space="preserve"> </w:t>
      </w:r>
      <w:r w:rsidR="00123EF1" w:rsidRPr="006C4D96">
        <w:rPr>
          <w:rStyle w:val="FootnoteReference"/>
          <w:sz w:val="22"/>
        </w:rPr>
        <w:t>2</w:t>
      </w:r>
    </w:p>
    <w:p w14:paraId="2FC4D992" w14:textId="3BFB4EF9" w:rsidR="00FF3B0C" w:rsidRPr="006C4D96" w:rsidRDefault="00C72F10" w:rsidP="006C4D96">
      <w:pPr>
        <w:jc w:val="both"/>
        <w:rPr>
          <w:sz w:val="22"/>
        </w:rPr>
      </w:pPr>
      <w:r w:rsidRPr="006C4D96">
        <w:rPr>
          <w:sz w:val="22"/>
        </w:rPr>
        <w:t>Our second strategy is to represent every word (from now on, token) in a vectorized space that could represent the semantic distance between tokens as numeric distance. To do so, we</w:t>
      </w:r>
      <w:r w:rsidR="00FF3B0C" w:rsidRPr="006C4D96">
        <w:rPr>
          <w:sz w:val="22"/>
        </w:rPr>
        <w:t xml:space="preserve"> feed tokens as one-hot vectors to </w:t>
      </w:r>
      <w:r w:rsidRPr="006C4D96">
        <w:rPr>
          <w:sz w:val="22"/>
        </w:rPr>
        <w:t>a neural</w:t>
      </w:r>
      <w:r w:rsidR="00FF3B0C" w:rsidRPr="006C4D96">
        <w:rPr>
          <w:sz w:val="22"/>
        </w:rPr>
        <w:t xml:space="preserve"> network with a single standard fully-connected hidden layer of N neurons, so we can latter extract the weights as word embeddings of N dimensions. The output layer (</w:t>
      </w:r>
      <w:proofErr w:type="spellStart"/>
      <w:r w:rsidR="00FF3B0C" w:rsidRPr="006C4D96">
        <w:rPr>
          <w:sz w:val="22"/>
        </w:rPr>
        <w:t>softmax</w:t>
      </w:r>
      <w:proofErr w:type="spellEnd"/>
      <w:r w:rsidR="00FF3B0C" w:rsidRPr="006C4D96">
        <w:rPr>
          <w:sz w:val="22"/>
        </w:rPr>
        <w:t xml:space="preserve"> activation function) outputs probabilities for the target words from the vocabulary.</w:t>
      </w:r>
    </w:p>
    <w:p w14:paraId="33F03FE3" w14:textId="33117D73" w:rsidR="00EE770A" w:rsidRPr="006C4D96" w:rsidRDefault="00FF3B0C" w:rsidP="006C4D96">
      <w:pPr>
        <w:ind w:firstLine="0"/>
        <w:jc w:val="center"/>
        <w:rPr>
          <w:b/>
          <w:bCs/>
          <w:sz w:val="22"/>
        </w:rPr>
      </w:pPr>
      <w:r w:rsidRPr="006C4D96">
        <w:rPr>
          <w:noProof/>
          <w:sz w:val="22"/>
        </w:rPr>
        <w:drawing>
          <wp:inline distT="0" distB="0" distL="0" distR="0" wp14:anchorId="11640944" wp14:editId="42797F17">
            <wp:extent cx="5178056" cy="3233519"/>
            <wp:effectExtent l="0" t="0" r="0" b="0"/>
            <wp:docPr id="3" name="Picture 3" descr="word2vec-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vec-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6822" cy="3238993"/>
                    </a:xfrm>
                    <a:prstGeom prst="rect">
                      <a:avLst/>
                    </a:prstGeom>
                    <a:noFill/>
                    <a:ln>
                      <a:noFill/>
                    </a:ln>
                  </pic:spPr>
                </pic:pic>
              </a:graphicData>
            </a:graphic>
          </wp:inline>
        </w:drawing>
      </w:r>
    </w:p>
    <w:p w14:paraId="41067A32" w14:textId="1EAEA8EA" w:rsidR="00FF3B0C" w:rsidRPr="006C4D96" w:rsidRDefault="00FF3B0C" w:rsidP="006C4D96">
      <w:pPr>
        <w:jc w:val="both"/>
        <w:rPr>
          <w:bCs/>
          <w:sz w:val="22"/>
        </w:rPr>
      </w:pPr>
      <w:r w:rsidRPr="006C4D96">
        <w:rPr>
          <w:bCs/>
          <w:sz w:val="22"/>
        </w:rPr>
        <w:t>At the end</w:t>
      </w:r>
      <w:r w:rsidR="009D2CE0" w:rsidRPr="006C4D96">
        <w:rPr>
          <w:bCs/>
          <w:sz w:val="22"/>
        </w:rPr>
        <w:t xml:space="preserve"> of the training process, we will get a matrix of N dimensions for M unique tokens. This will help us on setting a measurable categorical space for every user. </w:t>
      </w:r>
    </w:p>
    <w:p w14:paraId="2D92D447" w14:textId="084989A7" w:rsidR="009D2CE0" w:rsidRPr="006C4D96" w:rsidRDefault="009D2CE0" w:rsidP="006C4D96">
      <w:pPr>
        <w:jc w:val="both"/>
        <w:rPr>
          <w:bCs/>
          <w:sz w:val="22"/>
        </w:rPr>
      </w:pPr>
      <w:r w:rsidRPr="006C4D96">
        <w:rPr>
          <w:bCs/>
          <w:sz w:val="22"/>
        </w:rPr>
        <w:t>The process to get this done will start by tokenizing every word in every tweet using regex functions and storing these tokens in a dictionary for every user. Then, in order to feed the model</w:t>
      </w:r>
      <w:r w:rsidR="00342F51" w:rsidRPr="006C4D96">
        <w:rPr>
          <w:bCs/>
          <w:sz w:val="22"/>
        </w:rPr>
        <w:t>, a vocabulary of unique tokens and their frequencies will be needed.</w:t>
      </w:r>
    </w:p>
    <w:p w14:paraId="08327375" w14:textId="44F2FF8D" w:rsidR="00342F51" w:rsidRPr="006C4D96" w:rsidRDefault="00342F51" w:rsidP="006C4D96">
      <w:pPr>
        <w:jc w:val="both"/>
        <w:rPr>
          <w:bCs/>
          <w:sz w:val="22"/>
        </w:rPr>
      </w:pPr>
      <w:r w:rsidRPr="006C4D96">
        <w:rPr>
          <w:bCs/>
          <w:sz w:val="22"/>
        </w:rPr>
        <w:lastRenderedPageBreak/>
        <w:t xml:space="preserve">Once the model has been trained, it can be visualized on </w:t>
      </w:r>
      <w:proofErr w:type="spellStart"/>
      <w:r w:rsidRPr="006C4D96">
        <w:rPr>
          <w:bCs/>
          <w:sz w:val="22"/>
        </w:rPr>
        <w:t>Tensorboard</w:t>
      </w:r>
      <w:proofErr w:type="spellEnd"/>
      <w:r w:rsidRPr="006C4D96">
        <w:rPr>
          <w:bCs/>
          <w:sz w:val="22"/>
        </w:rPr>
        <w:t xml:space="preserve">, which will represent our multidimensional vectors through PCA on a 3D space. </w:t>
      </w:r>
    </w:p>
    <w:p w14:paraId="39429107" w14:textId="04A52870" w:rsidR="00342F51" w:rsidRPr="006C4D96" w:rsidRDefault="00342F51" w:rsidP="006C4D96">
      <w:pPr>
        <w:jc w:val="both"/>
        <w:rPr>
          <w:bCs/>
          <w:sz w:val="22"/>
        </w:rPr>
      </w:pPr>
      <w:r w:rsidRPr="006C4D96">
        <w:rPr>
          <w:bCs/>
          <w:sz w:val="22"/>
        </w:rPr>
        <w:t>In this project, we get 200 dimensional vectors for 10900 (</w:t>
      </w:r>
      <w:proofErr w:type="spellStart"/>
      <w:r w:rsidRPr="006C4D96">
        <w:rPr>
          <w:bCs/>
          <w:sz w:val="22"/>
        </w:rPr>
        <w:t>aprox</w:t>
      </w:r>
      <w:proofErr w:type="spellEnd"/>
      <w:r w:rsidRPr="006C4D96">
        <w:rPr>
          <w:bCs/>
          <w:sz w:val="22"/>
        </w:rPr>
        <w:t>.) unique tokens.</w:t>
      </w:r>
    </w:p>
    <w:p w14:paraId="4F0CFEFE" w14:textId="77777777" w:rsidR="006C6F2A" w:rsidRPr="006C4D96" w:rsidRDefault="006C6F2A" w:rsidP="006C4D96">
      <w:pPr>
        <w:jc w:val="both"/>
        <w:rPr>
          <w:bCs/>
          <w:sz w:val="22"/>
        </w:rPr>
      </w:pPr>
    </w:p>
    <w:p w14:paraId="23026940" w14:textId="7D4002A1" w:rsidR="00342F51" w:rsidRPr="006C4D96" w:rsidRDefault="00342F51" w:rsidP="006C4D96">
      <w:pPr>
        <w:ind w:firstLine="0"/>
        <w:jc w:val="both"/>
        <w:rPr>
          <w:sz w:val="22"/>
        </w:rPr>
      </w:pPr>
      <w:r w:rsidRPr="006C4D96">
        <w:rPr>
          <w:bCs/>
          <w:sz w:val="22"/>
        </w:rPr>
        <w:tab/>
        <w:t xml:space="preserve">At this point, </w:t>
      </w:r>
      <w:proofErr w:type="spellStart"/>
      <w:r w:rsidRPr="006C4D96">
        <w:rPr>
          <w:bCs/>
          <w:sz w:val="22"/>
        </w:rPr>
        <w:t>its</w:t>
      </w:r>
      <w:proofErr w:type="spellEnd"/>
      <w:r w:rsidRPr="006C4D96">
        <w:rPr>
          <w:bCs/>
          <w:sz w:val="22"/>
        </w:rPr>
        <w:t xml:space="preserve"> obvious that our model might not be accurate enough as in visualization similar meaning tokens appear in opposite sides of the </w:t>
      </w:r>
      <w:r w:rsidR="006C6F2A" w:rsidRPr="006C4D96">
        <w:rPr>
          <w:bCs/>
          <w:sz w:val="22"/>
        </w:rPr>
        <w:t xml:space="preserve">space. That so, we bypass this weakness by loading a pretrained </w:t>
      </w:r>
      <w:proofErr w:type="gramStart"/>
      <w:r w:rsidR="006C6F2A" w:rsidRPr="006C4D96">
        <w:rPr>
          <w:bCs/>
          <w:sz w:val="22"/>
        </w:rPr>
        <w:t>100 dimensional</w:t>
      </w:r>
      <w:proofErr w:type="gramEnd"/>
      <w:r w:rsidR="006C6F2A" w:rsidRPr="006C4D96">
        <w:rPr>
          <w:bCs/>
          <w:sz w:val="22"/>
        </w:rPr>
        <w:t xml:space="preserve"> model</w:t>
      </w:r>
      <w:r w:rsidR="00123EF1" w:rsidRPr="006C4D96">
        <w:rPr>
          <w:bCs/>
          <w:sz w:val="22"/>
        </w:rPr>
        <w:t xml:space="preserve"> </w:t>
      </w:r>
      <w:r w:rsidR="00123EF1" w:rsidRPr="006C4D96">
        <w:rPr>
          <w:rStyle w:val="FootnoteReference"/>
          <w:sz w:val="22"/>
        </w:rPr>
        <w:t>3</w:t>
      </w:r>
      <w:r w:rsidR="006C6F2A" w:rsidRPr="006C4D96">
        <w:rPr>
          <w:sz w:val="22"/>
        </w:rPr>
        <w:t xml:space="preserve"> trained on 218M tweets (2.3x10</w:t>
      </w:r>
      <w:r w:rsidR="006C6F2A" w:rsidRPr="006C4D96">
        <w:rPr>
          <w:rStyle w:val="FootnoteReference"/>
          <w:sz w:val="22"/>
        </w:rPr>
        <w:t>12</w:t>
      </w:r>
      <w:r w:rsidR="006C6F2A" w:rsidRPr="006C4D96">
        <w:rPr>
          <w:sz w:val="22"/>
        </w:rPr>
        <w:t xml:space="preserve"> words) collected between 2009 and 2019 in 333 different cities from Latin America, Spain and USA. </w:t>
      </w:r>
    </w:p>
    <w:p w14:paraId="5E1288AF" w14:textId="11AC63A4" w:rsidR="006C6F2A" w:rsidRPr="006C4D96" w:rsidRDefault="006C6F2A" w:rsidP="006C4D96">
      <w:pPr>
        <w:ind w:firstLine="0"/>
        <w:jc w:val="both"/>
        <w:rPr>
          <w:bCs/>
          <w:sz w:val="22"/>
        </w:rPr>
      </w:pPr>
      <w:r w:rsidRPr="006C4D96">
        <w:rPr>
          <w:bCs/>
          <w:sz w:val="22"/>
        </w:rPr>
        <w:t>Applying TF/IDF</w:t>
      </w:r>
      <w:r w:rsidR="00123EF1" w:rsidRPr="006C4D96">
        <w:rPr>
          <w:rStyle w:val="FootnoteReference"/>
          <w:sz w:val="22"/>
        </w:rPr>
        <w:t>4</w:t>
      </w:r>
      <w:r w:rsidRPr="006C4D96">
        <w:rPr>
          <w:bCs/>
          <w:sz w:val="22"/>
        </w:rPr>
        <w:t xml:space="preserve"> to every token in every user’s corpus, we get a coefficient to calculate the weighted average vector of every user.</w:t>
      </w:r>
    </w:p>
    <w:p w14:paraId="075186E3" w14:textId="6E9F9686" w:rsidR="006C6F2A" w:rsidRPr="006C4D96" w:rsidRDefault="006C6F2A" w:rsidP="006C4D96">
      <w:pPr>
        <w:ind w:firstLine="0"/>
        <w:jc w:val="both"/>
        <w:rPr>
          <w:bCs/>
          <w:sz w:val="22"/>
        </w:rPr>
      </w:pPr>
      <w:r w:rsidRPr="006C4D96">
        <w:rPr>
          <w:bCs/>
          <w:sz w:val="22"/>
        </w:rPr>
        <w:t>TF/IDF</w:t>
      </w:r>
      <w:r w:rsidR="00494E08" w:rsidRPr="006C4D96">
        <w:rPr>
          <w:bCs/>
          <w:sz w:val="22"/>
        </w:rPr>
        <w:t xml:space="preserve"> as term frequency–inverse document frequency measures the relevance of a token in a given corpus, defined as: </w:t>
      </w:r>
    </w:p>
    <w:p w14:paraId="7B5E895D" w14:textId="7E3B15F3" w:rsidR="00494E08" w:rsidRPr="006C4D96" w:rsidRDefault="00494E08" w:rsidP="00494E08">
      <w:pPr>
        <w:ind w:firstLine="0"/>
        <w:jc w:val="center"/>
        <w:rPr>
          <w:bCs/>
          <w:sz w:val="22"/>
        </w:rPr>
      </w:pPr>
      <w:r w:rsidRPr="006C4D96">
        <w:rPr>
          <w:noProof/>
          <w:sz w:val="22"/>
        </w:rPr>
        <w:drawing>
          <wp:inline distT="0" distB="0" distL="0" distR="0" wp14:anchorId="07DAD540" wp14:editId="2A3208C9">
            <wp:extent cx="2952750" cy="2979549"/>
            <wp:effectExtent l="0" t="0" r="0" b="0"/>
            <wp:docPr id="9" name="Picture 9" descr="Resultado de imagen de tf id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tf idf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893" cy="2992812"/>
                    </a:xfrm>
                    <a:prstGeom prst="rect">
                      <a:avLst/>
                    </a:prstGeom>
                    <a:noFill/>
                    <a:ln>
                      <a:noFill/>
                    </a:ln>
                  </pic:spPr>
                </pic:pic>
              </a:graphicData>
            </a:graphic>
          </wp:inline>
        </w:drawing>
      </w:r>
    </w:p>
    <w:p w14:paraId="3BC6076F" w14:textId="779B9F29" w:rsidR="00494E08" w:rsidRPr="006C4D96" w:rsidRDefault="00494E08" w:rsidP="006C4D96">
      <w:pPr>
        <w:ind w:firstLine="0"/>
        <w:jc w:val="both"/>
        <w:rPr>
          <w:bCs/>
          <w:sz w:val="22"/>
        </w:rPr>
      </w:pPr>
      <w:r w:rsidRPr="006C4D96">
        <w:rPr>
          <w:bCs/>
          <w:sz w:val="22"/>
        </w:rPr>
        <w:t>At this point, the matrix of 7.000 users x 100 dimensions (vectors) created will be used to calculate the distance between users:</w:t>
      </w:r>
    </w:p>
    <w:p w14:paraId="67EA5386" w14:textId="56A8C01D" w:rsidR="001A4100" w:rsidRDefault="00494E08" w:rsidP="006C4D96">
      <w:pPr>
        <w:jc w:val="both"/>
        <w:rPr>
          <w:bCs/>
          <w:sz w:val="22"/>
        </w:rPr>
      </w:pPr>
      <w:r w:rsidRPr="006C4D96">
        <w:rPr>
          <w:b/>
          <w:bCs/>
          <w:sz w:val="22"/>
        </w:rPr>
        <w:lastRenderedPageBreak/>
        <w:t xml:space="preserve">Euclidean distance: </w:t>
      </w:r>
      <w:r w:rsidRPr="006C4D96">
        <w:rPr>
          <w:bCs/>
          <w:sz w:val="22"/>
        </w:rPr>
        <w:t>it might be inertial to</w:t>
      </w:r>
      <w:r w:rsidRPr="006C4D96">
        <w:rPr>
          <w:b/>
          <w:bCs/>
          <w:sz w:val="22"/>
        </w:rPr>
        <w:t xml:space="preserve"> </w:t>
      </w:r>
      <w:r w:rsidRPr="006C4D96">
        <w:rPr>
          <w:bCs/>
          <w:sz w:val="22"/>
        </w:rPr>
        <w:t xml:space="preserve">use Euclidean distance to calculate user similarity and this might be an error as vectors, while being continuous do not represent continuous information </w:t>
      </w:r>
      <w:r w:rsidR="001A4100" w:rsidRPr="006C4D96">
        <w:rPr>
          <w:bCs/>
          <w:sz w:val="22"/>
        </w:rPr>
        <w:t>but categorical information located in a vectorized space.</w:t>
      </w:r>
    </w:p>
    <w:p w14:paraId="22DF0B7A" w14:textId="77777777" w:rsidR="006C4D96" w:rsidRPr="006C4D96" w:rsidRDefault="006C4D96" w:rsidP="00494E08">
      <w:pPr>
        <w:rPr>
          <w:bCs/>
          <w:sz w:val="22"/>
        </w:rPr>
      </w:pPr>
    </w:p>
    <w:p w14:paraId="2835F224" w14:textId="2DF99134" w:rsidR="00494E08" w:rsidRDefault="001A4100" w:rsidP="00123EF1">
      <w:pPr>
        <w:ind w:firstLine="0"/>
        <w:jc w:val="center"/>
        <w:rPr>
          <w:b/>
          <w:bCs/>
          <w:sz w:val="22"/>
        </w:rPr>
      </w:pPr>
      <w:r w:rsidRPr="006C4D96">
        <w:rPr>
          <w:bCs/>
          <w:noProof/>
          <w:sz w:val="22"/>
        </w:rPr>
        <w:drawing>
          <wp:inline distT="0" distB="0" distL="0" distR="0" wp14:anchorId="74EBC58C" wp14:editId="3E40CF9B">
            <wp:extent cx="2343150" cy="1617263"/>
            <wp:effectExtent l="0" t="0" r="0" b="2540"/>
            <wp:docPr id="10" name="Picture 10" descr="C:\Users\alonsoga\AppData\Local\Microsoft\Windows\INetCache\Content.MSO\6D968D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onsoga\AppData\Local\Microsoft\Windows\INetCache\Content.MSO\6D968D6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911" cy="1650228"/>
                    </a:xfrm>
                    <a:prstGeom prst="rect">
                      <a:avLst/>
                    </a:prstGeom>
                    <a:noFill/>
                    <a:ln>
                      <a:noFill/>
                    </a:ln>
                  </pic:spPr>
                </pic:pic>
              </a:graphicData>
            </a:graphic>
          </wp:inline>
        </w:drawing>
      </w:r>
    </w:p>
    <w:p w14:paraId="5A445600" w14:textId="77777777" w:rsidR="006C4D96" w:rsidRPr="006C4D96" w:rsidRDefault="006C4D96" w:rsidP="00123EF1">
      <w:pPr>
        <w:ind w:firstLine="0"/>
        <w:jc w:val="center"/>
        <w:rPr>
          <w:b/>
          <w:bCs/>
          <w:sz w:val="22"/>
        </w:rPr>
      </w:pPr>
    </w:p>
    <w:p w14:paraId="3A7052F7" w14:textId="51473824" w:rsidR="001A4100" w:rsidRDefault="001A4100" w:rsidP="006C4D96">
      <w:pPr>
        <w:jc w:val="both"/>
        <w:rPr>
          <w:bCs/>
          <w:sz w:val="22"/>
        </w:rPr>
      </w:pPr>
      <w:proofErr w:type="spellStart"/>
      <w:r w:rsidRPr="006C4D96">
        <w:rPr>
          <w:b/>
          <w:bCs/>
          <w:sz w:val="22"/>
        </w:rPr>
        <w:t>Mahalanobis</w:t>
      </w:r>
      <w:proofErr w:type="spellEnd"/>
      <w:r w:rsidRPr="006C4D96">
        <w:rPr>
          <w:b/>
          <w:bCs/>
          <w:sz w:val="22"/>
        </w:rPr>
        <w:t xml:space="preserve"> distance</w:t>
      </w:r>
      <w:r w:rsidRPr="006C4D96">
        <w:rPr>
          <w:bCs/>
          <w:sz w:val="22"/>
        </w:rPr>
        <w:t xml:space="preserve">: as is suited to scale variations (remember that on each dimension, </w:t>
      </w:r>
      <w:proofErr w:type="spellStart"/>
      <w:r w:rsidRPr="006C4D96">
        <w:rPr>
          <w:bCs/>
          <w:sz w:val="22"/>
        </w:rPr>
        <w:t>polars</w:t>
      </w:r>
      <w:proofErr w:type="spellEnd"/>
      <w:r w:rsidRPr="006C4D96">
        <w:rPr>
          <w:bCs/>
          <w:sz w:val="22"/>
        </w:rPr>
        <w:t xml:space="preserve"> might refer to different scale of distance between meanings), vectors represent categorical data and </w:t>
      </w:r>
      <w:proofErr w:type="gramStart"/>
      <w:r w:rsidRPr="006C4D96">
        <w:rPr>
          <w:bCs/>
          <w:sz w:val="22"/>
        </w:rPr>
        <w:t>takes into account</w:t>
      </w:r>
      <w:proofErr w:type="gramEnd"/>
      <w:r w:rsidRPr="006C4D96">
        <w:rPr>
          <w:bCs/>
          <w:sz w:val="22"/>
        </w:rPr>
        <w:t xml:space="preserve"> correlations between dimensions. </w:t>
      </w:r>
    </w:p>
    <w:p w14:paraId="3441AD79" w14:textId="77777777" w:rsidR="006C4D96" w:rsidRPr="006C4D96" w:rsidRDefault="006C4D96" w:rsidP="001A4100">
      <w:pPr>
        <w:rPr>
          <w:bCs/>
          <w:sz w:val="22"/>
        </w:rPr>
      </w:pPr>
    </w:p>
    <w:p w14:paraId="5AEB5722" w14:textId="2AB18931" w:rsidR="00494E08" w:rsidRPr="006C4D96" w:rsidRDefault="001A4100" w:rsidP="001A4100">
      <w:pPr>
        <w:jc w:val="center"/>
        <w:rPr>
          <w:b/>
          <w:bCs/>
          <w:sz w:val="22"/>
        </w:rPr>
      </w:pPr>
      <w:r w:rsidRPr="006C4D96">
        <w:rPr>
          <w:noProof/>
          <w:sz w:val="22"/>
        </w:rPr>
        <w:drawing>
          <wp:inline distT="0" distB="0" distL="0" distR="0" wp14:anchorId="4E129186" wp14:editId="6DD88C02">
            <wp:extent cx="3466214" cy="1831149"/>
            <wp:effectExtent l="0" t="0" r="1270" b="0"/>
            <wp:docPr id="11" name="Picture 11" descr="Resultado de imagen de mahalanobis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mahalanobis distance formula"/>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3498774" cy="1848350"/>
                    </a:xfrm>
                    <a:prstGeom prst="rect">
                      <a:avLst/>
                    </a:prstGeom>
                    <a:noFill/>
                    <a:ln>
                      <a:noFill/>
                    </a:ln>
                  </pic:spPr>
                </pic:pic>
              </a:graphicData>
            </a:graphic>
          </wp:inline>
        </w:drawing>
      </w:r>
    </w:p>
    <w:p w14:paraId="7EC9B564" w14:textId="61C81339" w:rsidR="00C42C76" w:rsidRDefault="00C42C76" w:rsidP="002F1370">
      <w:pPr>
        <w:rPr>
          <w:bCs/>
          <w:sz w:val="22"/>
        </w:rPr>
      </w:pPr>
    </w:p>
    <w:p w14:paraId="53964B9F" w14:textId="47DFEB67" w:rsidR="006C4D96" w:rsidRDefault="006C4D96" w:rsidP="002F1370">
      <w:pPr>
        <w:rPr>
          <w:bCs/>
          <w:sz w:val="22"/>
        </w:rPr>
      </w:pPr>
    </w:p>
    <w:p w14:paraId="7456A3AF" w14:textId="3AD2658A" w:rsidR="006C4D96" w:rsidRDefault="006C4D96" w:rsidP="002F1370">
      <w:pPr>
        <w:rPr>
          <w:bCs/>
          <w:sz w:val="22"/>
        </w:rPr>
      </w:pPr>
    </w:p>
    <w:p w14:paraId="348E2771" w14:textId="77777777" w:rsidR="006C4D96" w:rsidRPr="006C4D96" w:rsidRDefault="006C4D96" w:rsidP="002F1370">
      <w:pPr>
        <w:rPr>
          <w:bCs/>
          <w:sz w:val="22"/>
        </w:rPr>
      </w:pPr>
    </w:p>
    <w:p w14:paraId="7253E191" w14:textId="046D1400" w:rsidR="002F1370" w:rsidRPr="006C4D96" w:rsidRDefault="006C4D96" w:rsidP="006C4D96">
      <w:pPr>
        <w:jc w:val="both"/>
        <w:rPr>
          <w:bCs/>
          <w:sz w:val="22"/>
        </w:rPr>
      </w:pPr>
      <w:r w:rsidRPr="006C4D96">
        <w:rPr>
          <w:noProof/>
          <w:sz w:val="22"/>
        </w:rPr>
        <w:lastRenderedPageBreak/>
        <w:drawing>
          <wp:anchor distT="0" distB="0" distL="114300" distR="114300" simplePos="0" relativeHeight="251658240" behindDoc="0" locked="0" layoutInCell="1" allowOverlap="1" wp14:anchorId="0711F839" wp14:editId="56AC80AE">
            <wp:simplePos x="0" y="0"/>
            <wp:positionH relativeFrom="margin">
              <wp:posOffset>-146685</wp:posOffset>
            </wp:positionH>
            <wp:positionV relativeFrom="paragraph">
              <wp:posOffset>1395730</wp:posOffset>
            </wp:positionV>
            <wp:extent cx="2209800" cy="1085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09800" cy="1085850"/>
                    </a:xfrm>
                    <a:prstGeom prst="rect">
                      <a:avLst/>
                    </a:prstGeom>
                  </pic:spPr>
                </pic:pic>
              </a:graphicData>
            </a:graphic>
          </wp:anchor>
        </w:drawing>
      </w:r>
      <w:r w:rsidRPr="006C4D96">
        <w:rPr>
          <w:noProof/>
          <w:sz w:val="22"/>
        </w:rPr>
        <w:drawing>
          <wp:anchor distT="0" distB="0" distL="114300" distR="114300" simplePos="0" relativeHeight="251659264" behindDoc="0" locked="0" layoutInCell="1" allowOverlap="1" wp14:anchorId="2599D348" wp14:editId="104C357C">
            <wp:simplePos x="0" y="0"/>
            <wp:positionH relativeFrom="page">
              <wp:posOffset>3148965</wp:posOffset>
            </wp:positionH>
            <wp:positionV relativeFrom="paragraph">
              <wp:posOffset>1682006</wp:posOffset>
            </wp:positionV>
            <wp:extent cx="3976370" cy="799465"/>
            <wp:effectExtent l="0" t="0" r="508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76370" cy="799465"/>
                    </a:xfrm>
                    <a:prstGeom prst="rect">
                      <a:avLst/>
                    </a:prstGeom>
                  </pic:spPr>
                </pic:pic>
              </a:graphicData>
            </a:graphic>
            <wp14:sizeRelH relativeFrom="margin">
              <wp14:pctWidth>0</wp14:pctWidth>
            </wp14:sizeRelH>
            <wp14:sizeRelV relativeFrom="margin">
              <wp14:pctHeight>0</wp14:pctHeight>
            </wp14:sizeRelV>
          </wp:anchor>
        </w:drawing>
      </w:r>
      <w:r w:rsidR="002F1370" w:rsidRPr="006C4D96">
        <w:rPr>
          <w:b/>
          <w:bCs/>
          <w:sz w:val="22"/>
        </w:rPr>
        <w:t>Bhattacharyya / Cavalli-Sforza</w:t>
      </w:r>
      <w:r w:rsidR="006C0FAB" w:rsidRPr="006C4D96">
        <w:rPr>
          <w:rStyle w:val="FootnoteReference"/>
          <w:sz w:val="22"/>
        </w:rPr>
        <w:t>7</w:t>
      </w:r>
      <w:r w:rsidR="006C0FAB" w:rsidRPr="006C4D96">
        <w:rPr>
          <w:sz w:val="22"/>
        </w:rPr>
        <w:t>:</w:t>
      </w:r>
      <w:r w:rsidR="002F1370" w:rsidRPr="006C4D96">
        <w:rPr>
          <w:b/>
          <w:bCs/>
          <w:sz w:val="22"/>
        </w:rPr>
        <w:t xml:space="preserve"> </w:t>
      </w:r>
      <w:r w:rsidR="005A03F0" w:rsidRPr="006C4D96">
        <w:rPr>
          <w:bCs/>
          <w:sz w:val="22"/>
        </w:rPr>
        <w:t>used in genetics, allows us to measure distances between multidimensional categorical vectors</w:t>
      </w:r>
      <w:r w:rsidR="00C42C76" w:rsidRPr="006C4D96">
        <w:rPr>
          <w:bCs/>
          <w:sz w:val="22"/>
        </w:rPr>
        <w:t xml:space="preserve">, it </w:t>
      </w:r>
      <w:proofErr w:type="gramStart"/>
      <w:r w:rsidR="00C42C76" w:rsidRPr="006C4D96">
        <w:rPr>
          <w:bCs/>
          <w:sz w:val="22"/>
        </w:rPr>
        <w:t>is considered to be</w:t>
      </w:r>
      <w:proofErr w:type="gramEnd"/>
      <w:r w:rsidR="00C42C76" w:rsidRPr="006C4D96">
        <w:rPr>
          <w:bCs/>
          <w:sz w:val="22"/>
        </w:rPr>
        <w:t xml:space="preserve"> more reliable than the </w:t>
      </w:r>
      <w:proofErr w:type="spellStart"/>
      <w:r w:rsidR="00C42C76" w:rsidRPr="006C4D96">
        <w:rPr>
          <w:bCs/>
          <w:sz w:val="22"/>
        </w:rPr>
        <w:t>Mahalanobis</w:t>
      </w:r>
      <w:proofErr w:type="spellEnd"/>
      <w:r w:rsidR="00C42C76" w:rsidRPr="006C4D96">
        <w:rPr>
          <w:bCs/>
          <w:sz w:val="22"/>
        </w:rPr>
        <w:t xml:space="preserve"> distance, as the </w:t>
      </w:r>
      <w:proofErr w:type="spellStart"/>
      <w:r w:rsidR="00C42C76" w:rsidRPr="006C4D96">
        <w:rPr>
          <w:bCs/>
          <w:sz w:val="22"/>
        </w:rPr>
        <w:t>Mahalanobis</w:t>
      </w:r>
      <w:proofErr w:type="spellEnd"/>
      <w:r w:rsidR="00C42C76" w:rsidRPr="006C4D96">
        <w:rPr>
          <w:bCs/>
          <w:sz w:val="22"/>
        </w:rPr>
        <w:t xml:space="preserve"> distance is a particular case of the Bhattacharyya distance when the standard deviations of the two classes are the same</w:t>
      </w:r>
      <w:r w:rsidR="00123EF1" w:rsidRPr="006C4D96">
        <w:rPr>
          <w:bCs/>
          <w:sz w:val="22"/>
        </w:rPr>
        <w:t>:</w:t>
      </w:r>
      <w:r w:rsidR="00C42C76" w:rsidRPr="006C4D96">
        <w:rPr>
          <w:bCs/>
          <w:sz w:val="22"/>
        </w:rPr>
        <w:t xml:space="preserve"> </w:t>
      </w:r>
    </w:p>
    <w:p w14:paraId="49046B40" w14:textId="5118D445" w:rsidR="002F1370" w:rsidRPr="006C4D96" w:rsidRDefault="002F1370" w:rsidP="002F1370">
      <w:pPr>
        <w:rPr>
          <w:b/>
          <w:bCs/>
          <w:sz w:val="22"/>
        </w:rPr>
      </w:pPr>
    </w:p>
    <w:p w14:paraId="23F876C5" w14:textId="07DC8B9A" w:rsidR="001A4100" w:rsidRPr="006C4D96" w:rsidRDefault="001A4100" w:rsidP="006C4D96">
      <w:pPr>
        <w:jc w:val="both"/>
        <w:rPr>
          <w:bCs/>
          <w:sz w:val="22"/>
        </w:rPr>
      </w:pPr>
      <w:r w:rsidRPr="006C4D96">
        <w:rPr>
          <w:bCs/>
          <w:sz w:val="22"/>
        </w:rPr>
        <w:t>At this point, for any new user, its text will be tokenized, vectorized and calculated its distance to other users, being recommended those to minimum distance.</w:t>
      </w:r>
    </w:p>
    <w:p w14:paraId="7234D94D" w14:textId="7AEA7146" w:rsidR="00EE770A" w:rsidRPr="006C4D96" w:rsidRDefault="00EE770A" w:rsidP="006C4D96">
      <w:pPr>
        <w:pStyle w:val="Heading3"/>
        <w:ind w:firstLine="0"/>
        <w:jc w:val="both"/>
        <w:rPr>
          <w:sz w:val="22"/>
        </w:rPr>
      </w:pPr>
    </w:p>
    <w:p w14:paraId="320902DB" w14:textId="77777777" w:rsidR="00EE770A" w:rsidRPr="006C4D96" w:rsidRDefault="00EE770A" w:rsidP="006C4D96">
      <w:pPr>
        <w:jc w:val="both"/>
        <w:rPr>
          <w:sz w:val="22"/>
        </w:rPr>
      </w:pPr>
    </w:p>
    <w:p w14:paraId="45788599" w14:textId="77777777" w:rsidR="00C42C76" w:rsidRPr="006C4D96" w:rsidRDefault="00C42C76" w:rsidP="006C4D96">
      <w:pPr>
        <w:pStyle w:val="Heading2"/>
        <w:jc w:val="both"/>
        <w:rPr>
          <w:sz w:val="22"/>
        </w:rPr>
      </w:pPr>
      <w:r w:rsidRPr="006C4D96">
        <w:rPr>
          <w:sz w:val="22"/>
        </w:rPr>
        <w:t>Conclusions</w:t>
      </w:r>
    </w:p>
    <w:p w14:paraId="3D52B919" w14:textId="0ABFA1A8" w:rsidR="00EE770A" w:rsidRPr="006C4D96" w:rsidRDefault="00123EF1" w:rsidP="006C4D96">
      <w:pPr>
        <w:pStyle w:val="NoSpacing"/>
        <w:jc w:val="both"/>
        <w:rPr>
          <w:sz w:val="22"/>
        </w:rPr>
      </w:pPr>
      <w:r w:rsidRPr="006C4D96">
        <w:rPr>
          <w:sz w:val="22"/>
        </w:rPr>
        <w:t>After developing all this project</w:t>
      </w:r>
      <w:r w:rsidR="00C42C76" w:rsidRPr="006C4D96">
        <w:rPr>
          <w:sz w:val="22"/>
        </w:rPr>
        <w:t xml:space="preserve">, we </w:t>
      </w:r>
      <w:r w:rsidR="0034216D" w:rsidRPr="006C4D96">
        <w:rPr>
          <w:sz w:val="22"/>
        </w:rPr>
        <w:t>get to the following conclusions:</w:t>
      </w:r>
    </w:p>
    <w:p w14:paraId="11136752" w14:textId="52850D2A" w:rsidR="0034216D" w:rsidRPr="006C4D96" w:rsidRDefault="00123EF1" w:rsidP="006C4D96">
      <w:pPr>
        <w:pStyle w:val="NoSpacing"/>
        <w:numPr>
          <w:ilvl w:val="0"/>
          <w:numId w:val="18"/>
        </w:numPr>
        <w:jc w:val="both"/>
        <w:rPr>
          <w:sz w:val="22"/>
        </w:rPr>
      </w:pPr>
      <w:r w:rsidRPr="006C4D96">
        <w:rPr>
          <w:sz w:val="22"/>
        </w:rPr>
        <w:t>Twitter data extraction might present some difficulties and restrictions imposed by Twitter itself or its API.</w:t>
      </w:r>
    </w:p>
    <w:p w14:paraId="2FA3A020" w14:textId="6772DD97" w:rsidR="00736A1F" w:rsidRPr="006C4D96" w:rsidRDefault="00123EF1" w:rsidP="006C4D96">
      <w:pPr>
        <w:pStyle w:val="NoSpacing"/>
        <w:numPr>
          <w:ilvl w:val="0"/>
          <w:numId w:val="18"/>
        </w:numPr>
        <w:jc w:val="both"/>
        <w:rPr>
          <w:sz w:val="22"/>
        </w:rPr>
      </w:pPr>
      <w:r w:rsidRPr="006C4D96">
        <w:rPr>
          <w:sz w:val="22"/>
        </w:rPr>
        <w:t xml:space="preserve">Regarding data, one of the biggest difficulties has been to </w:t>
      </w:r>
      <w:r w:rsidR="00021E2B" w:rsidRPr="006C4D96">
        <w:rPr>
          <w:sz w:val="22"/>
        </w:rPr>
        <w:t xml:space="preserve">work with </w:t>
      </w:r>
      <w:r w:rsidR="00736A1F" w:rsidRPr="006C4D96">
        <w:rPr>
          <w:sz w:val="22"/>
        </w:rPr>
        <w:t>decontextualized</w:t>
      </w:r>
      <w:r w:rsidR="00021E2B" w:rsidRPr="006C4D96">
        <w:rPr>
          <w:sz w:val="22"/>
        </w:rPr>
        <w:t xml:space="preserve">, fragmented texts, with colloquial and </w:t>
      </w:r>
      <w:r w:rsidR="00736A1F" w:rsidRPr="006C4D96">
        <w:rPr>
          <w:sz w:val="22"/>
        </w:rPr>
        <w:t xml:space="preserve">non-normalized </w:t>
      </w:r>
      <w:r w:rsidR="00021E2B" w:rsidRPr="006C4D96">
        <w:rPr>
          <w:sz w:val="22"/>
        </w:rPr>
        <w:t>language</w:t>
      </w:r>
      <w:r w:rsidR="00736A1F" w:rsidRPr="006C4D96">
        <w:rPr>
          <w:sz w:val="22"/>
        </w:rPr>
        <w:t>. Also, due to Twitter User’s dynamics, messages usually do not represent relevant information by themselves (</w:t>
      </w:r>
      <w:proofErr w:type="spellStart"/>
      <w:r w:rsidR="00736A1F" w:rsidRPr="006C4D96">
        <w:rPr>
          <w:sz w:val="22"/>
        </w:rPr>
        <w:t>ej</w:t>
      </w:r>
      <w:proofErr w:type="spellEnd"/>
      <w:r w:rsidR="00736A1F" w:rsidRPr="006C4D96">
        <w:rPr>
          <w:sz w:val="22"/>
        </w:rPr>
        <w:t>: links to webpages, fast responses in a conversation with other users…). Given this, we strongly believe a previous strong data cleaning is needed. Otherwise, NLP models might be negatively influenced by the noise, offering non reliable data.</w:t>
      </w:r>
    </w:p>
    <w:p w14:paraId="403B4F8C" w14:textId="6066446B" w:rsidR="00C42C76" w:rsidRPr="006C4D96" w:rsidRDefault="00736A1F" w:rsidP="006C4D96">
      <w:pPr>
        <w:pStyle w:val="NoSpacing"/>
        <w:numPr>
          <w:ilvl w:val="0"/>
          <w:numId w:val="18"/>
        </w:numPr>
        <w:jc w:val="both"/>
        <w:rPr>
          <w:sz w:val="22"/>
        </w:rPr>
      </w:pPr>
      <w:r w:rsidRPr="006C4D96">
        <w:rPr>
          <w:sz w:val="22"/>
        </w:rPr>
        <w:t>As for every model analyzed, data must be calculated for every pair of users, deploying this methodology in production environment might present challenging, requesting much time an</w:t>
      </w:r>
      <w:r w:rsidR="002F1065" w:rsidRPr="006C4D96">
        <w:rPr>
          <w:sz w:val="22"/>
        </w:rPr>
        <w:t>d</w:t>
      </w:r>
      <w:r w:rsidRPr="006C4D96">
        <w:rPr>
          <w:sz w:val="22"/>
        </w:rPr>
        <w:t xml:space="preserve"> computational effort.</w:t>
      </w:r>
    </w:p>
    <w:p w14:paraId="23A4C1CA" w14:textId="14E9B923" w:rsidR="00C42C76" w:rsidRPr="006C4D96" w:rsidRDefault="00736A1F" w:rsidP="006C4D96">
      <w:pPr>
        <w:pStyle w:val="Heading2"/>
        <w:jc w:val="both"/>
        <w:rPr>
          <w:sz w:val="22"/>
        </w:rPr>
      </w:pPr>
      <w:r w:rsidRPr="006C4D96">
        <w:rPr>
          <w:sz w:val="22"/>
        </w:rPr>
        <w:lastRenderedPageBreak/>
        <w:t>R</w:t>
      </w:r>
      <w:r w:rsidR="004267FD" w:rsidRPr="006C4D96">
        <w:rPr>
          <w:sz w:val="22"/>
        </w:rPr>
        <w:t>ecommendations:</w:t>
      </w:r>
    </w:p>
    <w:p w14:paraId="7DA0AC17" w14:textId="23A80B14" w:rsidR="004267FD" w:rsidRPr="006C4D96" w:rsidRDefault="004267FD" w:rsidP="006C4D96">
      <w:pPr>
        <w:ind w:firstLine="0"/>
        <w:jc w:val="both"/>
        <w:rPr>
          <w:sz w:val="22"/>
        </w:rPr>
      </w:pPr>
      <w:r w:rsidRPr="006C4D96">
        <w:rPr>
          <w:sz w:val="22"/>
        </w:rPr>
        <w:t>For further advances, we make recommendations as follows:</w:t>
      </w:r>
    </w:p>
    <w:p w14:paraId="00BDBD5C" w14:textId="56E79807" w:rsidR="004267FD" w:rsidRPr="006C4D96" w:rsidRDefault="00736A1F" w:rsidP="006C4D96">
      <w:pPr>
        <w:pStyle w:val="ListParagraph"/>
        <w:numPr>
          <w:ilvl w:val="0"/>
          <w:numId w:val="18"/>
        </w:numPr>
        <w:jc w:val="both"/>
        <w:rPr>
          <w:sz w:val="22"/>
        </w:rPr>
      </w:pPr>
      <w:r w:rsidRPr="006C4D96">
        <w:rPr>
          <w:sz w:val="22"/>
        </w:rPr>
        <w:t>Data gathering period should be continuous and possible parsing errors between twitter API and SQL database should be corrected.</w:t>
      </w:r>
    </w:p>
    <w:p w14:paraId="0DC0317E" w14:textId="73074307" w:rsidR="00736A1F" w:rsidRPr="006C4D96" w:rsidRDefault="00736A1F" w:rsidP="006C4D96">
      <w:pPr>
        <w:pStyle w:val="ListParagraph"/>
        <w:numPr>
          <w:ilvl w:val="0"/>
          <w:numId w:val="18"/>
        </w:numPr>
        <w:jc w:val="both"/>
        <w:rPr>
          <w:sz w:val="22"/>
        </w:rPr>
      </w:pPr>
      <w:r w:rsidRPr="006C4D96">
        <w:rPr>
          <w:sz w:val="22"/>
        </w:rPr>
        <w:t>Implement a dictionary to transform emojis to significative tokens</w:t>
      </w:r>
    </w:p>
    <w:p w14:paraId="5F299060" w14:textId="6C198EA9" w:rsidR="004267FD" w:rsidRPr="006C4D96" w:rsidRDefault="002F1065" w:rsidP="006C4D96">
      <w:pPr>
        <w:pStyle w:val="ListParagraph"/>
        <w:numPr>
          <w:ilvl w:val="0"/>
          <w:numId w:val="18"/>
        </w:numPr>
        <w:jc w:val="both"/>
        <w:rPr>
          <w:sz w:val="22"/>
        </w:rPr>
      </w:pPr>
      <w:r w:rsidRPr="006C4D96">
        <w:rPr>
          <w:sz w:val="22"/>
        </w:rPr>
        <w:t>Increase dimensionality in Word2Vec model to 200-300.</w:t>
      </w:r>
    </w:p>
    <w:p w14:paraId="7C8F25B4" w14:textId="772E6CD2" w:rsidR="004267FD" w:rsidRPr="006C4D96" w:rsidRDefault="002F1065" w:rsidP="006C4D96">
      <w:pPr>
        <w:pStyle w:val="ListParagraph"/>
        <w:numPr>
          <w:ilvl w:val="0"/>
          <w:numId w:val="18"/>
        </w:numPr>
        <w:jc w:val="both"/>
        <w:rPr>
          <w:sz w:val="22"/>
        </w:rPr>
      </w:pPr>
      <w:r w:rsidRPr="006C4D96">
        <w:rPr>
          <w:sz w:val="22"/>
        </w:rPr>
        <w:t>Discard users with less than 8 tokens (10% lowest percentile) or with low token appearance frequency in user’s corpus.</w:t>
      </w:r>
    </w:p>
    <w:p w14:paraId="4B11B551" w14:textId="6EB84870" w:rsidR="002F1065" w:rsidRPr="006C4D96" w:rsidRDefault="002F1065" w:rsidP="006C4D96">
      <w:pPr>
        <w:pStyle w:val="ListParagraph"/>
        <w:numPr>
          <w:ilvl w:val="0"/>
          <w:numId w:val="18"/>
        </w:numPr>
        <w:jc w:val="both"/>
        <w:rPr>
          <w:sz w:val="22"/>
        </w:rPr>
      </w:pPr>
      <w:r w:rsidRPr="006C4D96">
        <w:rPr>
          <w:sz w:val="22"/>
        </w:rPr>
        <w:t>Analyze user similarity based on vectorized distance from hypernyms extracted form entities in corpus.</w:t>
      </w:r>
    </w:p>
    <w:p w14:paraId="2EBFD82A" w14:textId="32D17A9D" w:rsidR="002F1065" w:rsidRDefault="002F1065" w:rsidP="006C4D96">
      <w:pPr>
        <w:pStyle w:val="ListParagraph"/>
        <w:jc w:val="both"/>
        <w:rPr>
          <w:sz w:val="22"/>
        </w:rPr>
      </w:pPr>
    </w:p>
    <w:p w14:paraId="2959A5FD" w14:textId="77777777" w:rsidR="006C4D96" w:rsidRPr="006C4D96" w:rsidRDefault="006C4D96" w:rsidP="006C4D96">
      <w:pPr>
        <w:pStyle w:val="ListParagraph"/>
        <w:jc w:val="both"/>
        <w:rPr>
          <w:sz w:val="22"/>
        </w:rPr>
      </w:pPr>
      <w:bookmarkStart w:id="1" w:name="_GoBack"/>
      <w:bookmarkEnd w:id="1"/>
    </w:p>
    <w:p w14:paraId="7FA17C59" w14:textId="56208E54" w:rsidR="002F1065" w:rsidRPr="006C4D96" w:rsidRDefault="002F1065" w:rsidP="006C4D96">
      <w:pPr>
        <w:pStyle w:val="Heading2"/>
        <w:jc w:val="both"/>
        <w:rPr>
          <w:sz w:val="22"/>
        </w:rPr>
      </w:pPr>
      <w:r w:rsidRPr="006C4D96">
        <w:rPr>
          <w:sz w:val="22"/>
        </w:rPr>
        <w:t>Next Steps</w:t>
      </w:r>
      <w:r w:rsidRPr="006C4D96">
        <w:rPr>
          <w:sz w:val="22"/>
        </w:rPr>
        <w:t>:</w:t>
      </w:r>
    </w:p>
    <w:p w14:paraId="6BBC0053" w14:textId="082438E7" w:rsidR="002F1065" w:rsidRPr="006C4D96" w:rsidRDefault="002F1065" w:rsidP="006C4D96">
      <w:pPr>
        <w:ind w:firstLine="0"/>
        <w:jc w:val="both"/>
        <w:rPr>
          <w:sz w:val="22"/>
        </w:rPr>
      </w:pPr>
      <w:r w:rsidRPr="006C4D96">
        <w:rPr>
          <w:sz w:val="22"/>
        </w:rPr>
        <w:t xml:space="preserve">Based on the analysis developed, we will continue by creating a BOT (supported by Twitter’s API) that will publish a message mentioning recommended similar users, due to LDA topic grouping or lowest vectorized distance. </w:t>
      </w:r>
    </w:p>
    <w:p w14:paraId="70A7B66E" w14:textId="728045D6" w:rsidR="002F1065" w:rsidRPr="006C4D96" w:rsidRDefault="002F1065" w:rsidP="006C4D96">
      <w:pPr>
        <w:ind w:firstLine="0"/>
        <w:jc w:val="both"/>
        <w:rPr>
          <w:sz w:val="22"/>
        </w:rPr>
      </w:pPr>
      <w:r w:rsidRPr="006C4D96">
        <w:rPr>
          <w:sz w:val="22"/>
        </w:rPr>
        <w:t xml:space="preserve">Having this done, we will analyze its accuracy and </w:t>
      </w:r>
      <w:proofErr w:type="spellStart"/>
      <w:r w:rsidRPr="006C4D96">
        <w:rPr>
          <w:sz w:val="22"/>
        </w:rPr>
        <w:t>fiability</w:t>
      </w:r>
      <w:proofErr w:type="spellEnd"/>
      <w:r w:rsidRPr="006C4D96">
        <w:rPr>
          <w:sz w:val="22"/>
        </w:rPr>
        <w:t xml:space="preserve"> through two metrics:</w:t>
      </w:r>
    </w:p>
    <w:p w14:paraId="3E04165B" w14:textId="3527496C" w:rsidR="002F1065" w:rsidRPr="006C4D96" w:rsidRDefault="002F1065" w:rsidP="006C4D96">
      <w:pPr>
        <w:pStyle w:val="ListParagraph"/>
        <w:numPr>
          <w:ilvl w:val="0"/>
          <w:numId w:val="19"/>
        </w:numPr>
        <w:jc w:val="both"/>
        <w:rPr>
          <w:sz w:val="22"/>
        </w:rPr>
      </w:pPr>
      <w:r w:rsidRPr="006C4D96">
        <w:rPr>
          <w:sz w:val="22"/>
        </w:rPr>
        <w:t xml:space="preserve">Ascending </w:t>
      </w:r>
      <w:r w:rsidR="006C4D96" w:rsidRPr="006C4D96">
        <w:rPr>
          <w:sz w:val="22"/>
        </w:rPr>
        <w:t xml:space="preserve">evolution on </w:t>
      </w:r>
      <w:r w:rsidRPr="006C4D96">
        <w:rPr>
          <w:sz w:val="22"/>
        </w:rPr>
        <w:t>User-bot interaction</w:t>
      </w:r>
    </w:p>
    <w:p w14:paraId="3F387E7D" w14:textId="613F1EA8" w:rsidR="006C4D96" w:rsidRPr="006C4D96" w:rsidRDefault="006C4D96" w:rsidP="006C4D96">
      <w:pPr>
        <w:pStyle w:val="ListParagraph"/>
        <w:numPr>
          <w:ilvl w:val="0"/>
          <w:numId w:val="19"/>
        </w:numPr>
        <w:jc w:val="both"/>
        <w:rPr>
          <w:sz w:val="22"/>
        </w:rPr>
      </w:pPr>
      <w:r w:rsidRPr="006C4D96">
        <w:rPr>
          <w:sz w:val="22"/>
        </w:rPr>
        <w:t>Rate of follows and follow-back between users.</w:t>
      </w:r>
    </w:p>
    <w:sdt>
      <w:sdtPr>
        <w:rPr>
          <w:rFonts w:asciiTheme="minorHAnsi" w:eastAsiaTheme="minorEastAsia" w:hAnsiTheme="minorHAnsi" w:cstheme="minorBidi"/>
          <w:sz w:val="22"/>
        </w:rPr>
        <w:id w:val="62297111"/>
        <w:docPartObj>
          <w:docPartGallery w:val="Bibliographies"/>
          <w:docPartUnique/>
        </w:docPartObj>
      </w:sdtPr>
      <w:sdtEndPr/>
      <w:sdtContent>
        <w:p w14:paraId="081F7B54" w14:textId="77777777" w:rsidR="00E81978" w:rsidRPr="006C4D96" w:rsidRDefault="005D3A03">
          <w:pPr>
            <w:pStyle w:val="SectionTitle"/>
            <w:rPr>
              <w:sz w:val="22"/>
            </w:rPr>
          </w:pPr>
          <w:r w:rsidRPr="006C4D96">
            <w:rPr>
              <w:sz w:val="22"/>
            </w:rPr>
            <w:t>References</w:t>
          </w:r>
        </w:p>
        <w:p w14:paraId="6DB4C392" w14:textId="549D00E4" w:rsidR="00EB6224" w:rsidRPr="006C4D96" w:rsidRDefault="003C3C26" w:rsidP="006C6F2A">
          <w:pPr>
            <w:pStyle w:val="ListParagraph"/>
            <w:numPr>
              <w:ilvl w:val="0"/>
              <w:numId w:val="16"/>
            </w:numPr>
            <w:rPr>
              <w:sz w:val="22"/>
            </w:rPr>
          </w:pPr>
          <w:hyperlink r:id="rId20" w:history="1">
            <w:r w:rsidR="00155488" w:rsidRPr="006C4D96">
              <w:rPr>
                <w:rStyle w:val="Hyperlink"/>
                <w:sz w:val="22"/>
              </w:rPr>
              <w:t>https://en.wikipedia.org/wiki/Latent_Dirichlet_allocation</w:t>
            </w:r>
          </w:hyperlink>
        </w:p>
        <w:p w14:paraId="470EFD62" w14:textId="5D5C85D4" w:rsidR="00125B63" w:rsidRPr="006C4D96" w:rsidRDefault="003C3C26" w:rsidP="006C6F2A">
          <w:pPr>
            <w:pStyle w:val="ListParagraph"/>
            <w:numPr>
              <w:ilvl w:val="0"/>
              <w:numId w:val="16"/>
            </w:numPr>
            <w:rPr>
              <w:sz w:val="22"/>
            </w:rPr>
          </w:pPr>
          <w:hyperlink r:id="rId21" w:history="1">
            <w:r w:rsidR="006C6F2A" w:rsidRPr="006C4D96">
              <w:rPr>
                <w:rStyle w:val="Hyperlink"/>
                <w:sz w:val="22"/>
              </w:rPr>
              <w:t>https://en.wikipedia.org/wiki/Word2vec</w:t>
            </w:r>
          </w:hyperlink>
        </w:p>
        <w:p w14:paraId="4186F5B3" w14:textId="4BE3D756" w:rsidR="006C6F2A" w:rsidRPr="006C4D96" w:rsidRDefault="003C3C26" w:rsidP="006C6F2A">
          <w:pPr>
            <w:pStyle w:val="ListParagraph"/>
            <w:numPr>
              <w:ilvl w:val="0"/>
              <w:numId w:val="16"/>
            </w:numPr>
            <w:rPr>
              <w:sz w:val="22"/>
            </w:rPr>
          </w:pPr>
          <w:hyperlink r:id="rId22" w:history="1">
            <w:r w:rsidR="006C6F2A" w:rsidRPr="006C4D96">
              <w:rPr>
                <w:rStyle w:val="Hyperlink"/>
                <w:sz w:val="22"/>
              </w:rPr>
              <w:t>https://www.datos.gov.co/Ciencia-Tecnolog-a-e-Innovaci-n/WORD2VEC-Twitter-Espa-ol-para-Latinoam-rica-Espa-a/79c6-2d7z</w:t>
            </w:r>
          </w:hyperlink>
        </w:p>
        <w:p w14:paraId="7EC8EE08" w14:textId="117AA3AC" w:rsidR="006C6F2A" w:rsidRPr="006C4D96" w:rsidRDefault="003C3C26" w:rsidP="006C6F2A">
          <w:pPr>
            <w:pStyle w:val="ListParagraph"/>
            <w:numPr>
              <w:ilvl w:val="0"/>
              <w:numId w:val="16"/>
            </w:numPr>
            <w:rPr>
              <w:sz w:val="22"/>
            </w:rPr>
          </w:pPr>
          <w:hyperlink r:id="rId23" w:history="1">
            <w:r w:rsidR="006C6F2A" w:rsidRPr="006C4D96">
              <w:rPr>
                <w:rStyle w:val="Hyperlink"/>
                <w:sz w:val="22"/>
              </w:rPr>
              <w:t>https://es.wikipedia.org/wiki/Tf-idf</w:t>
            </w:r>
          </w:hyperlink>
        </w:p>
        <w:p w14:paraId="4690F2EF" w14:textId="77777777" w:rsidR="006C0FAB" w:rsidRPr="006C4D96" w:rsidRDefault="003C3C26" w:rsidP="006C0FAB">
          <w:pPr>
            <w:pStyle w:val="ListParagraph"/>
            <w:numPr>
              <w:ilvl w:val="0"/>
              <w:numId w:val="16"/>
            </w:numPr>
            <w:rPr>
              <w:rStyle w:val="Hyperlink"/>
              <w:color w:val="auto"/>
              <w:sz w:val="22"/>
              <w:u w:val="none"/>
            </w:rPr>
          </w:pPr>
          <w:hyperlink r:id="rId24" w:history="1">
            <w:r w:rsidR="00494E08" w:rsidRPr="006C4D96">
              <w:rPr>
                <w:rStyle w:val="Hyperlink"/>
                <w:sz w:val="22"/>
              </w:rPr>
              <w:t>http://halweb.uc3m.es/esp/Personal/personas/agrane/ficheros_docencia/MULTIVARIANT/slides_Coorp_reducido.pdf</w:t>
            </w:r>
          </w:hyperlink>
        </w:p>
        <w:p w14:paraId="77417D1B" w14:textId="555C074D" w:rsidR="005A03F0" w:rsidRPr="006C4D96" w:rsidRDefault="005A03F0" w:rsidP="006C0FAB">
          <w:pPr>
            <w:pStyle w:val="ListParagraph"/>
            <w:numPr>
              <w:ilvl w:val="0"/>
              <w:numId w:val="16"/>
            </w:numPr>
            <w:rPr>
              <w:sz w:val="22"/>
            </w:rPr>
          </w:pPr>
          <w:proofErr w:type="spellStart"/>
          <w:r w:rsidRPr="006C4D96">
            <w:rPr>
              <w:rFonts w:asciiTheme="majorHAnsi" w:hAnsiTheme="majorHAnsi" w:cstheme="majorHAnsi"/>
              <w:color w:val="333333"/>
              <w:sz w:val="22"/>
              <w:lang w:val="es-ES"/>
            </w:rPr>
            <w:t>Encyclopedia</w:t>
          </w:r>
          <w:proofErr w:type="spellEnd"/>
          <w:r w:rsidRPr="006C4D96">
            <w:rPr>
              <w:rFonts w:asciiTheme="majorHAnsi" w:hAnsiTheme="majorHAnsi" w:cstheme="majorHAnsi"/>
              <w:color w:val="333333"/>
              <w:sz w:val="22"/>
              <w:lang w:val="es-ES"/>
            </w:rPr>
            <w:t xml:space="preserve"> </w:t>
          </w:r>
          <w:proofErr w:type="spellStart"/>
          <w:r w:rsidRPr="006C4D96">
            <w:rPr>
              <w:rFonts w:asciiTheme="majorHAnsi" w:hAnsiTheme="majorHAnsi" w:cstheme="majorHAnsi"/>
              <w:color w:val="333333"/>
              <w:sz w:val="22"/>
              <w:lang w:val="es-ES"/>
            </w:rPr>
            <w:t>of</w:t>
          </w:r>
          <w:proofErr w:type="spellEnd"/>
          <w:r w:rsidRPr="006C4D96">
            <w:rPr>
              <w:rFonts w:asciiTheme="majorHAnsi" w:hAnsiTheme="majorHAnsi" w:cstheme="majorHAnsi"/>
              <w:color w:val="333333"/>
              <w:sz w:val="22"/>
              <w:lang w:val="es-ES"/>
            </w:rPr>
            <w:t xml:space="preserve"> </w:t>
          </w:r>
          <w:proofErr w:type="spellStart"/>
          <w:r w:rsidRPr="006C4D96">
            <w:rPr>
              <w:rFonts w:asciiTheme="majorHAnsi" w:hAnsiTheme="majorHAnsi" w:cstheme="majorHAnsi"/>
              <w:color w:val="333333"/>
              <w:sz w:val="22"/>
              <w:lang w:val="es-ES"/>
            </w:rPr>
            <w:t>Distances</w:t>
          </w:r>
          <w:proofErr w:type="spellEnd"/>
          <w:r w:rsidRPr="006C4D96">
            <w:rPr>
              <w:rFonts w:asciiTheme="majorHAnsi" w:hAnsiTheme="majorHAnsi" w:cstheme="majorHAnsi"/>
              <w:color w:val="333333"/>
              <w:sz w:val="22"/>
              <w:lang w:val="es-ES"/>
            </w:rPr>
            <w:t xml:space="preserve">, </w:t>
          </w:r>
          <w:r w:rsidRPr="006C4D96">
            <w:rPr>
              <w:rStyle w:val="addmd"/>
              <w:rFonts w:asciiTheme="majorHAnsi" w:hAnsiTheme="majorHAnsi" w:cstheme="majorHAnsi"/>
              <w:color w:val="333333"/>
              <w:sz w:val="22"/>
              <w:shd w:val="clear" w:color="auto" w:fill="FFFFFF"/>
              <w:lang w:val="es-ES"/>
            </w:rPr>
            <w:t>Michel Marie Deza, Elena Deza (Springer 2009)</w:t>
          </w:r>
        </w:p>
        <w:p w14:paraId="16912787" w14:textId="2ABEC79B" w:rsidR="00E81978" w:rsidRPr="006C4D96" w:rsidRDefault="003C3C26" w:rsidP="00C31D30">
          <w:pPr>
            <w:pStyle w:val="Bibliography"/>
            <w:rPr>
              <w:noProof/>
              <w:sz w:val="22"/>
            </w:rPr>
          </w:pPr>
        </w:p>
      </w:sdtContent>
    </w:sdt>
    <w:sectPr w:rsidR="00E81978" w:rsidRPr="006C4D96">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ONSO GARCIA, AITOR (CW)" w:date="2019-06-05T19:57:00Z" w:initials="AGA(">
    <w:p w14:paraId="75349F61" w14:textId="28FC0966" w:rsidR="009C5D56" w:rsidRDefault="009C5D56">
      <w:pPr>
        <w:pStyle w:val="CommentText"/>
      </w:pPr>
      <w:r>
        <w:rPr>
          <w:rStyle w:val="CommentReference"/>
        </w:rPr>
        <w:annotationRef/>
      </w:r>
      <w:proofErr w:type="spellStart"/>
      <w:r>
        <w:t>revisar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349F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349F61" w16cid:durableId="20A29D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66FE5" w14:textId="77777777" w:rsidR="003C3C26" w:rsidRDefault="003C3C26">
      <w:pPr>
        <w:spacing w:line="240" w:lineRule="auto"/>
      </w:pPr>
      <w:r>
        <w:separator/>
      </w:r>
    </w:p>
    <w:p w14:paraId="7C2F6108" w14:textId="77777777" w:rsidR="003C3C26" w:rsidRDefault="003C3C26"/>
  </w:endnote>
  <w:endnote w:type="continuationSeparator" w:id="0">
    <w:p w14:paraId="62B0558B" w14:textId="77777777" w:rsidR="003C3C26" w:rsidRDefault="003C3C26">
      <w:pPr>
        <w:spacing w:line="240" w:lineRule="auto"/>
      </w:pPr>
      <w:r>
        <w:continuationSeparator/>
      </w:r>
    </w:p>
    <w:p w14:paraId="21CE9329" w14:textId="77777777" w:rsidR="003C3C26" w:rsidRDefault="003C3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82894" w14:textId="77777777" w:rsidR="003C3C26" w:rsidRDefault="003C3C26">
      <w:pPr>
        <w:spacing w:line="240" w:lineRule="auto"/>
      </w:pPr>
      <w:r>
        <w:separator/>
      </w:r>
    </w:p>
    <w:p w14:paraId="59C990F4" w14:textId="77777777" w:rsidR="003C3C26" w:rsidRDefault="003C3C26"/>
  </w:footnote>
  <w:footnote w:type="continuationSeparator" w:id="0">
    <w:p w14:paraId="10B42E9C" w14:textId="77777777" w:rsidR="003C3C26" w:rsidRDefault="003C3C26">
      <w:pPr>
        <w:spacing w:line="240" w:lineRule="auto"/>
      </w:pPr>
      <w:r>
        <w:continuationSeparator/>
      </w:r>
    </w:p>
    <w:p w14:paraId="6B6CC546" w14:textId="77777777" w:rsidR="003C3C26" w:rsidRDefault="003C3C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EBD72" w14:textId="55E3852B" w:rsidR="00E81978" w:rsidRDefault="003C3C26">
    <w:pPr>
      <w:pStyle w:val="Header"/>
    </w:pPr>
    <w:sdt>
      <w:sdtPr>
        <w:rPr>
          <w:rStyle w:val="Strong"/>
        </w:rPr>
        <w:alias w:val="Running head"/>
        <w:tag w:val=""/>
        <w:id w:val="12739865"/>
        <w:placeholder>
          <w:docPart w:val="52FD2BC6093C47A7B726B1971C64D21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263BF">
          <w:rPr>
            <w:rStyle w:val="Strong"/>
          </w:rPr>
          <w:t>RoundU</w:t>
        </w:r>
        <w:r w:rsidR="0034216D">
          <w:rPr>
            <w:rStyle w:val="Strong"/>
          </w:rPr>
          <w:t xml:space="preserve">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628A7" w14:textId="53343C31" w:rsidR="00E81978" w:rsidRDefault="003C3C26">
    <w:pPr>
      <w:pStyle w:val="Header"/>
      <w:rPr>
        <w:rStyle w:val="Strong"/>
      </w:rPr>
    </w:pPr>
    <w:sdt>
      <w:sdtPr>
        <w:rPr>
          <w:rStyle w:val="Strong"/>
        </w:rPr>
        <w:alias w:val="Running head"/>
        <w:tag w:val=""/>
        <w:id w:val="-696842620"/>
        <w:placeholder>
          <w:docPart w:val="87569AF26735446BB2C13C5297119C3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4216D">
          <w:rPr>
            <w:rStyle w:val="Strong"/>
          </w:rPr>
          <w:t xml:space="preserve">RoundU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FFF4CC6"/>
    <w:multiLevelType w:val="hybridMultilevel"/>
    <w:tmpl w:val="85D606C2"/>
    <w:lvl w:ilvl="0" w:tplc="6B54E99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206DA"/>
    <w:multiLevelType w:val="hybridMultilevel"/>
    <w:tmpl w:val="67F814DE"/>
    <w:lvl w:ilvl="0" w:tplc="45BE0B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23DED"/>
    <w:multiLevelType w:val="hybridMultilevel"/>
    <w:tmpl w:val="FB3CDA72"/>
    <w:lvl w:ilvl="0" w:tplc="C166F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1E1DA1"/>
    <w:multiLevelType w:val="hybridMultilevel"/>
    <w:tmpl w:val="FB3CDA72"/>
    <w:lvl w:ilvl="0" w:tplc="C166F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4"/>
  </w:num>
  <w:num w:numId="14">
    <w:abstractNumId w:val="13"/>
  </w:num>
  <w:num w:numId="15">
    <w:abstractNumId w:val="16"/>
  </w:num>
  <w:num w:numId="16">
    <w:abstractNumId w:val="12"/>
  </w:num>
  <w:num w:numId="17">
    <w:abstractNumId w:val="15"/>
  </w:num>
  <w:num w:numId="18">
    <w:abstractNumId w:val="10"/>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ONSO GARCIA, AITOR (CW)">
    <w15:presenceInfo w15:providerId="AD" w15:userId="S::grupocapgemini-services.aitor.alonso@hp.com::b036c7c3-9526-40a7-b60b-1f1ab53e9b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BF"/>
    <w:rsid w:val="00021E2B"/>
    <w:rsid w:val="000D3F41"/>
    <w:rsid w:val="00123EF1"/>
    <w:rsid w:val="00125B63"/>
    <w:rsid w:val="00155488"/>
    <w:rsid w:val="001A4100"/>
    <w:rsid w:val="002263BF"/>
    <w:rsid w:val="00240EF1"/>
    <w:rsid w:val="00282A65"/>
    <w:rsid w:val="002F1065"/>
    <w:rsid w:val="002F10F4"/>
    <w:rsid w:val="002F1370"/>
    <w:rsid w:val="0031401C"/>
    <w:rsid w:val="0034216D"/>
    <w:rsid w:val="00342F51"/>
    <w:rsid w:val="00355DCA"/>
    <w:rsid w:val="003605EE"/>
    <w:rsid w:val="003C3C26"/>
    <w:rsid w:val="00401F37"/>
    <w:rsid w:val="004267FD"/>
    <w:rsid w:val="00494E08"/>
    <w:rsid w:val="004A019A"/>
    <w:rsid w:val="00551A02"/>
    <w:rsid w:val="005534FA"/>
    <w:rsid w:val="005A03F0"/>
    <w:rsid w:val="005D3A03"/>
    <w:rsid w:val="006C0FAB"/>
    <w:rsid w:val="006C4D96"/>
    <w:rsid w:val="006C6F2A"/>
    <w:rsid w:val="00736A1F"/>
    <w:rsid w:val="007543D1"/>
    <w:rsid w:val="008002C0"/>
    <w:rsid w:val="008C5323"/>
    <w:rsid w:val="00945104"/>
    <w:rsid w:val="00981CDB"/>
    <w:rsid w:val="009A6A3B"/>
    <w:rsid w:val="009C5D56"/>
    <w:rsid w:val="009D2CE0"/>
    <w:rsid w:val="009D6D74"/>
    <w:rsid w:val="00B823AA"/>
    <w:rsid w:val="00BA45DB"/>
    <w:rsid w:val="00BF4184"/>
    <w:rsid w:val="00C0601E"/>
    <w:rsid w:val="00C31D30"/>
    <w:rsid w:val="00C42C76"/>
    <w:rsid w:val="00C72F10"/>
    <w:rsid w:val="00CD6E39"/>
    <w:rsid w:val="00CF6E91"/>
    <w:rsid w:val="00D85B68"/>
    <w:rsid w:val="00E53CCA"/>
    <w:rsid w:val="00E6004D"/>
    <w:rsid w:val="00E81978"/>
    <w:rsid w:val="00EB6224"/>
    <w:rsid w:val="00EE770A"/>
    <w:rsid w:val="00F379B7"/>
    <w:rsid w:val="00F525FA"/>
    <w:rsid w:val="00FC531B"/>
    <w:rsid w:val="00FF2002"/>
    <w:rsid w:val="00FF3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53753"/>
  <w15:chartTrackingRefBased/>
  <w15:docId w15:val="{BB053317-D056-4981-A753-9E5317C8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B6224"/>
    <w:rPr>
      <w:color w:val="0000FF"/>
      <w:u w:val="single"/>
    </w:rPr>
  </w:style>
  <w:style w:type="character" w:styleId="UnresolvedMention">
    <w:name w:val="Unresolved Mention"/>
    <w:basedOn w:val="DefaultParagraphFont"/>
    <w:uiPriority w:val="99"/>
    <w:semiHidden/>
    <w:unhideWhenUsed/>
    <w:rsid w:val="00EB6224"/>
    <w:rPr>
      <w:color w:val="605E5C"/>
      <w:shd w:val="clear" w:color="auto" w:fill="E1DFDD"/>
    </w:rPr>
  </w:style>
  <w:style w:type="character" w:customStyle="1" w:styleId="addmd">
    <w:name w:val="addmd"/>
    <w:basedOn w:val="DefaultParagraphFont"/>
    <w:rsid w:val="005A0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468363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959592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en.wikipedia.org/wiki/Word2vec" TargetMode="External"/><Relationship Id="rId7" Type="http://schemas.openxmlformats.org/officeDocument/2006/relationships/footnotes" Target="footnotes.xml"/><Relationship Id="rId12" Type="http://schemas.microsoft.com/office/2016/09/relationships/commentsIds" Target="commentsIds.xml"/><Relationship Id="rId17" Type="http://schemas.microsoft.com/office/2007/relationships/hdphoto" Target="media/hdphoto1.wdp"/><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n.wikipedia.org/wiki/Latent_Dirichlet_allocat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halweb.uc3m.es/esp/Personal/personas/agrane/ficheros_docencia/MULTIVARIANT/slides_Coorp_reducido.pdf"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es.wikipedia.org/wiki/Tf-idf"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datos.gov.co/Ciencia-Tecnolog-a-e-Innovaci-n/WORD2VEC-Twitter-Espa-ol-para-Latinoam-rica-Espa-a/79c6-2d7z" TargetMode="External"/><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onsog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559A58B64C4DE3A66AC54052A371A4"/>
        <w:category>
          <w:name w:val="General"/>
          <w:gallery w:val="placeholder"/>
        </w:category>
        <w:types>
          <w:type w:val="bbPlcHdr"/>
        </w:types>
        <w:behaviors>
          <w:behavior w:val="content"/>
        </w:behaviors>
        <w:guid w:val="{8C0329B0-B9FA-436F-87DC-FB7BC67355C7}"/>
      </w:docPartPr>
      <w:docPartBody>
        <w:p w:rsidR="00FC1E8A" w:rsidRDefault="00FC1E8A">
          <w:pPr>
            <w:pStyle w:val="30559A58B64C4DE3A66AC54052A371A4"/>
          </w:pPr>
          <w:r>
            <w:t>[Title Here, up to 12 Words, on One to Two Lines]</w:t>
          </w:r>
        </w:p>
      </w:docPartBody>
    </w:docPart>
    <w:docPart>
      <w:docPartPr>
        <w:name w:val="0287D0034C744CE3BADF0710D4A45005"/>
        <w:category>
          <w:name w:val="General"/>
          <w:gallery w:val="placeholder"/>
        </w:category>
        <w:types>
          <w:type w:val="bbPlcHdr"/>
        </w:types>
        <w:behaviors>
          <w:behavior w:val="content"/>
        </w:behaviors>
        <w:guid w:val="{FB371B28-00F7-4C70-83EC-425D2F9B1E0A}"/>
      </w:docPartPr>
      <w:docPartBody>
        <w:p w:rsidR="00FC1E8A" w:rsidRDefault="00FC1E8A">
          <w:pPr>
            <w:pStyle w:val="0287D0034C744CE3BADF0710D4A45005"/>
          </w:pPr>
          <w:r>
            <w:t>Abstract</w:t>
          </w:r>
        </w:p>
      </w:docPartBody>
    </w:docPart>
    <w:docPart>
      <w:docPartPr>
        <w:name w:val="52FD2BC6093C47A7B726B1971C64D217"/>
        <w:category>
          <w:name w:val="General"/>
          <w:gallery w:val="placeholder"/>
        </w:category>
        <w:types>
          <w:type w:val="bbPlcHdr"/>
        </w:types>
        <w:behaviors>
          <w:behavior w:val="content"/>
        </w:behaviors>
        <w:guid w:val="{C5E878DE-DF0A-4592-942C-BD45E427670D}"/>
      </w:docPartPr>
      <w:docPartBody>
        <w:p w:rsidR="00FC1E8A" w:rsidRDefault="00FC1E8A">
          <w:pPr>
            <w:pStyle w:val="52FD2BC6093C47A7B726B1971C64D217"/>
          </w:pPr>
          <w:r w:rsidRPr="005D3A03">
            <w:t>Figures title:</w:t>
          </w:r>
        </w:p>
      </w:docPartBody>
    </w:docPart>
    <w:docPart>
      <w:docPartPr>
        <w:name w:val="87569AF26735446BB2C13C5297119C38"/>
        <w:category>
          <w:name w:val="General"/>
          <w:gallery w:val="placeholder"/>
        </w:category>
        <w:types>
          <w:type w:val="bbPlcHdr"/>
        </w:types>
        <w:behaviors>
          <w:behavior w:val="content"/>
        </w:behaviors>
        <w:guid w:val="{C09A7C37-DF19-4DA9-87CC-FB52738EE6B6}"/>
      </w:docPartPr>
      <w:docPartBody>
        <w:p w:rsidR="00FC1E8A" w:rsidRDefault="00FC1E8A">
          <w:pPr>
            <w:pStyle w:val="87569AF26735446BB2C13C5297119C3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8A"/>
    <w:rsid w:val="00053346"/>
    <w:rsid w:val="001D0148"/>
    <w:rsid w:val="00AC2C21"/>
    <w:rsid w:val="00BE2E2B"/>
    <w:rsid w:val="00CB7767"/>
    <w:rsid w:val="00FC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559A58B64C4DE3A66AC54052A371A4">
    <w:name w:val="30559A58B64C4DE3A66AC54052A371A4"/>
  </w:style>
  <w:style w:type="paragraph" w:customStyle="1" w:styleId="639B384716D342C2B33D7BF7BBAB06F3">
    <w:name w:val="639B384716D342C2B33D7BF7BBAB06F3"/>
  </w:style>
  <w:style w:type="paragraph" w:customStyle="1" w:styleId="65ACC0ABA6034EC18787CABB6E17E19C">
    <w:name w:val="65ACC0ABA6034EC18787CABB6E17E19C"/>
  </w:style>
  <w:style w:type="paragraph" w:customStyle="1" w:styleId="7A38037A058C4006B95505299B254509">
    <w:name w:val="7A38037A058C4006B95505299B254509"/>
  </w:style>
  <w:style w:type="paragraph" w:customStyle="1" w:styleId="71C79513FC8243CC9BD7919603594110">
    <w:name w:val="71C79513FC8243CC9BD7919603594110"/>
  </w:style>
  <w:style w:type="paragraph" w:customStyle="1" w:styleId="0287D0034C744CE3BADF0710D4A45005">
    <w:name w:val="0287D0034C744CE3BADF0710D4A45005"/>
  </w:style>
  <w:style w:type="character" w:styleId="Emphasis">
    <w:name w:val="Emphasis"/>
    <w:basedOn w:val="DefaultParagraphFont"/>
    <w:uiPriority w:val="4"/>
    <w:unhideWhenUsed/>
    <w:qFormat/>
    <w:rPr>
      <w:i/>
      <w:iCs/>
    </w:rPr>
  </w:style>
  <w:style w:type="paragraph" w:customStyle="1" w:styleId="1CAEEF5CFC6B48FDB8800BB0107B8E39">
    <w:name w:val="1CAEEF5CFC6B48FDB8800BB0107B8E39"/>
  </w:style>
  <w:style w:type="paragraph" w:customStyle="1" w:styleId="B525CD3F23AF49BAAB364B17CB07EE90">
    <w:name w:val="B525CD3F23AF49BAAB364B17CB07EE90"/>
  </w:style>
  <w:style w:type="paragraph" w:customStyle="1" w:styleId="9DCC4342625A4EDBA9C6C577596A6251">
    <w:name w:val="9DCC4342625A4EDBA9C6C577596A6251"/>
  </w:style>
  <w:style w:type="paragraph" w:customStyle="1" w:styleId="5D04E45196FD4ED497D2F83671D51843">
    <w:name w:val="5D04E45196FD4ED497D2F83671D51843"/>
  </w:style>
  <w:style w:type="paragraph" w:customStyle="1" w:styleId="021C43F3A90F4E49A3EEA25BED2573B9">
    <w:name w:val="021C43F3A90F4E49A3EEA25BED2573B9"/>
  </w:style>
  <w:style w:type="paragraph" w:customStyle="1" w:styleId="141F393D8B6D4D9EBB2169FA83FBD941">
    <w:name w:val="141F393D8B6D4D9EBB2169FA83FBD941"/>
  </w:style>
  <w:style w:type="paragraph" w:customStyle="1" w:styleId="D2D41DACCBA14096BC74728F1F4D5078">
    <w:name w:val="D2D41DACCBA14096BC74728F1F4D5078"/>
  </w:style>
  <w:style w:type="paragraph" w:customStyle="1" w:styleId="7052D0947CC14348B02A45EC553B58AE">
    <w:name w:val="7052D0947CC14348B02A45EC553B58AE"/>
  </w:style>
  <w:style w:type="paragraph" w:customStyle="1" w:styleId="8686CB2819F34D16B14C35A66F14636C">
    <w:name w:val="8686CB2819F34D16B14C35A66F14636C"/>
  </w:style>
  <w:style w:type="paragraph" w:customStyle="1" w:styleId="3C01094521BB40D3BA2159AB37476787">
    <w:name w:val="3C01094521BB40D3BA2159AB37476787"/>
  </w:style>
  <w:style w:type="paragraph" w:customStyle="1" w:styleId="384EAB3A1D604F6D9E23528650B2797B">
    <w:name w:val="384EAB3A1D604F6D9E23528650B2797B"/>
  </w:style>
  <w:style w:type="paragraph" w:customStyle="1" w:styleId="9EDDFC33A33F4E579B1C05E57E3271BC">
    <w:name w:val="9EDDFC33A33F4E579B1C05E57E3271BC"/>
  </w:style>
  <w:style w:type="paragraph" w:customStyle="1" w:styleId="3776360F7AB44467B60C481DCBB8254D">
    <w:name w:val="3776360F7AB44467B60C481DCBB8254D"/>
  </w:style>
  <w:style w:type="paragraph" w:customStyle="1" w:styleId="09E5561D1BE543159123FE5990DF2CF4">
    <w:name w:val="09E5561D1BE543159123FE5990DF2CF4"/>
  </w:style>
  <w:style w:type="paragraph" w:customStyle="1" w:styleId="8E41C5B60C234DCEABAF747EAF436FC9">
    <w:name w:val="8E41C5B60C234DCEABAF747EAF436FC9"/>
  </w:style>
  <w:style w:type="paragraph" w:customStyle="1" w:styleId="5A5577D338304096A9A48639AB38E089">
    <w:name w:val="5A5577D338304096A9A48639AB38E089"/>
  </w:style>
  <w:style w:type="paragraph" w:customStyle="1" w:styleId="0F632C831FDB4864A67BBC6F9B0C97B9">
    <w:name w:val="0F632C831FDB4864A67BBC6F9B0C97B9"/>
  </w:style>
  <w:style w:type="paragraph" w:customStyle="1" w:styleId="43BA18D041F54F2F85B7DC750EEBA2D0">
    <w:name w:val="43BA18D041F54F2F85B7DC750EEBA2D0"/>
  </w:style>
  <w:style w:type="paragraph" w:customStyle="1" w:styleId="2B7B60BD5C1D47BB8591B0F7B24035FE">
    <w:name w:val="2B7B60BD5C1D47BB8591B0F7B24035FE"/>
  </w:style>
  <w:style w:type="paragraph" w:customStyle="1" w:styleId="02F51103EEDA414F86E5BE3A5BA5AD97">
    <w:name w:val="02F51103EEDA414F86E5BE3A5BA5AD97"/>
  </w:style>
  <w:style w:type="paragraph" w:customStyle="1" w:styleId="E2E47BE583634AD0A047796EA0E2704B">
    <w:name w:val="E2E47BE583634AD0A047796EA0E2704B"/>
  </w:style>
  <w:style w:type="paragraph" w:customStyle="1" w:styleId="A87744BA95A6435283AA458808BA91FF">
    <w:name w:val="A87744BA95A6435283AA458808BA91FF"/>
  </w:style>
  <w:style w:type="paragraph" w:customStyle="1" w:styleId="2BFB1AB317C44967A68B6D032A18D9FC">
    <w:name w:val="2BFB1AB317C44967A68B6D032A18D9FC"/>
  </w:style>
  <w:style w:type="paragraph" w:customStyle="1" w:styleId="4E41AB927A6F42A0BBC573883F307363">
    <w:name w:val="4E41AB927A6F42A0BBC573883F307363"/>
  </w:style>
  <w:style w:type="paragraph" w:customStyle="1" w:styleId="17DBCE0FCB244562AE1BBC88E572742C">
    <w:name w:val="17DBCE0FCB244562AE1BBC88E572742C"/>
  </w:style>
  <w:style w:type="paragraph" w:customStyle="1" w:styleId="5AF5D08529FB4A82B083785EF540EDA5">
    <w:name w:val="5AF5D08529FB4A82B083785EF540EDA5"/>
  </w:style>
  <w:style w:type="paragraph" w:customStyle="1" w:styleId="7AC9AF3554854DBE991A388E58F057B7">
    <w:name w:val="7AC9AF3554854DBE991A388E58F057B7"/>
  </w:style>
  <w:style w:type="paragraph" w:customStyle="1" w:styleId="62A21730D0D14D6D890D45737F176826">
    <w:name w:val="62A21730D0D14D6D890D45737F176826"/>
  </w:style>
  <w:style w:type="paragraph" w:customStyle="1" w:styleId="AAA83BE0B0394CBA839DD80EC6D98413">
    <w:name w:val="AAA83BE0B0394CBA839DD80EC6D98413"/>
  </w:style>
  <w:style w:type="paragraph" w:customStyle="1" w:styleId="E82443A8D14A47CBBC31221163040120">
    <w:name w:val="E82443A8D14A47CBBC31221163040120"/>
  </w:style>
  <w:style w:type="paragraph" w:customStyle="1" w:styleId="177132803C51486EA51AA3EA14E311F4">
    <w:name w:val="177132803C51486EA51AA3EA14E311F4"/>
  </w:style>
  <w:style w:type="paragraph" w:customStyle="1" w:styleId="AE699697964A411A8ECC408440036ADB">
    <w:name w:val="AE699697964A411A8ECC408440036ADB"/>
  </w:style>
  <w:style w:type="paragraph" w:customStyle="1" w:styleId="54783CFF6FC04655BF64FADF2F3C4317">
    <w:name w:val="54783CFF6FC04655BF64FADF2F3C4317"/>
  </w:style>
  <w:style w:type="paragraph" w:customStyle="1" w:styleId="215ED573182E4CA88FC8C7EB81A84528">
    <w:name w:val="215ED573182E4CA88FC8C7EB81A84528"/>
  </w:style>
  <w:style w:type="paragraph" w:customStyle="1" w:styleId="5356C0C8028D4C39827E472829E8752C">
    <w:name w:val="5356C0C8028D4C39827E472829E8752C"/>
  </w:style>
  <w:style w:type="paragraph" w:customStyle="1" w:styleId="B888A376EE9742B38C95F8E65B6932FD">
    <w:name w:val="B888A376EE9742B38C95F8E65B6932FD"/>
  </w:style>
  <w:style w:type="paragraph" w:customStyle="1" w:styleId="60DCEA1724904C9AA478E208A4F9BDAE">
    <w:name w:val="60DCEA1724904C9AA478E208A4F9BDAE"/>
  </w:style>
  <w:style w:type="paragraph" w:customStyle="1" w:styleId="CB1324456545410DBFD4602C552BE140">
    <w:name w:val="CB1324456545410DBFD4602C552BE140"/>
  </w:style>
  <w:style w:type="paragraph" w:customStyle="1" w:styleId="06AEB464A5CB4C8F8ED410D0471ECF9D">
    <w:name w:val="06AEB464A5CB4C8F8ED410D0471ECF9D"/>
  </w:style>
  <w:style w:type="paragraph" w:customStyle="1" w:styleId="BB2323E516EB4B1182B1C466F4567B14">
    <w:name w:val="BB2323E516EB4B1182B1C466F4567B14"/>
  </w:style>
  <w:style w:type="paragraph" w:customStyle="1" w:styleId="8EC3F0988F2C43BC94F8C9404DB2C779">
    <w:name w:val="8EC3F0988F2C43BC94F8C9404DB2C779"/>
  </w:style>
  <w:style w:type="paragraph" w:customStyle="1" w:styleId="C62A7A11296440CEB96D00597FF5B0ED">
    <w:name w:val="C62A7A11296440CEB96D00597FF5B0ED"/>
  </w:style>
  <w:style w:type="paragraph" w:customStyle="1" w:styleId="4A101F57A9A94A548F86FC859C2454B8">
    <w:name w:val="4A101F57A9A94A548F86FC859C2454B8"/>
  </w:style>
  <w:style w:type="paragraph" w:customStyle="1" w:styleId="C8958DD6670C42D683AD8B2DCF836F8C">
    <w:name w:val="C8958DD6670C42D683AD8B2DCF836F8C"/>
  </w:style>
  <w:style w:type="paragraph" w:customStyle="1" w:styleId="543DD56BB0CB42B6BD77670A823ED79C">
    <w:name w:val="543DD56BB0CB42B6BD77670A823ED79C"/>
  </w:style>
  <w:style w:type="paragraph" w:customStyle="1" w:styleId="A5F2D57F1B1E471D976157D97EF2631C">
    <w:name w:val="A5F2D57F1B1E471D976157D97EF2631C"/>
  </w:style>
  <w:style w:type="paragraph" w:customStyle="1" w:styleId="9A6B656A2CD84D198B0AA3F9635816FD">
    <w:name w:val="9A6B656A2CD84D198B0AA3F9635816FD"/>
  </w:style>
  <w:style w:type="paragraph" w:customStyle="1" w:styleId="9DC6CCD551784F32A183F114869805C0">
    <w:name w:val="9DC6CCD551784F32A183F114869805C0"/>
  </w:style>
  <w:style w:type="paragraph" w:customStyle="1" w:styleId="030B6312BBE9421D93DDA225F2770AEB">
    <w:name w:val="030B6312BBE9421D93DDA225F2770AEB"/>
  </w:style>
  <w:style w:type="paragraph" w:customStyle="1" w:styleId="8240E10EDB3B463F9FB5B9166B8C2A04">
    <w:name w:val="8240E10EDB3B463F9FB5B9166B8C2A04"/>
  </w:style>
  <w:style w:type="paragraph" w:customStyle="1" w:styleId="D236517F54914B1E8717242E6428F419">
    <w:name w:val="D236517F54914B1E8717242E6428F419"/>
  </w:style>
  <w:style w:type="paragraph" w:customStyle="1" w:styleId="ED2D7E2556454529B256C1920269E7D6">
    <w:name w:val="ED2D7E2556454529B256C1920269E7D6"/>
  </w:style>
  <w:style w:type="paragraph" w:customStyle="1" w:styleId="9FB801B84A7E4060AB14B1CA85190E11">
    <w:name w:val="9FB801B84A7E4060AB14B1CA85190E11"/>
  </w:style>
  <w:style w:type="paragraph" w:customStyle="1" w:styleId="DA42E1A49E0E4BB3AB99F2F204D3EC66">
    <w:name w:val="DA42E1A49E0E4BB3AB99F2F204D3EC66"/>
  </w:style>
  <w:style w:type="paragraph" w:customStyle="1" w:styleId="616F819D06144AD891A8FE231DC385E4">
    <w:name w:val="616F819D06144AD891A8FE231DC385E4"/>
  </w:style>
  <w:style w:type="paragraph" w:customStyle="1" w:styleId="52FD2BC6093C47A7B726B1971C64D217">
    <w:name w:val="52FD2BC6093C47A7B726B1971C64D217"/>
  </w:style>
  <w:style w:type="paragraph" w:customStyle="1" w:styleId="87569AF26735446BB2C13C5297119C38">
    <w:name w:val="87569AF26735446BB2C13C5297119C38"/>
  </w:style>
  <w:style w:type="paragraph" w:customStyle="1" w:styleId="AC9E0B8FDF8E4E3AB1AC8F967ECE9C6D">
    <w:name w:val="AC9E0B8FDF8E4E3AB1AC8F967ECE9C6D"/>
    <w:rsid w:val="00FC1E8A"/>
  </w:style>
  <w:style w:type="paragraph" w:customStyle="1" w:styleId="9732C5CCD2BB44DF8C79CF2E0EEF23BD">
    <w:name w:val="9732C5CCD2BB44DF8C79CF2E0EEF23BD"/>
    <w:rsid w:val="00FC1E8A"/>
  </w:style>
  <w:style w:type="paragraph" w:customStyle="1" w:styleId="A7976E8B53EE455A846D59425F85C766">
    <w:name w:val="A7976E8B53EE455A846D59425F85C766"/>
    <w:rsid w:val="00FC1E8A"/>
  </w:style>
  <w:style w:type="paragraph" w:customStyle="1" w:styleId="6533222D44BF4B3A840BC4CBD83173B6">
    <w:name w:val="6533222D44BF4B3A840BC4CBD83173B6"/>
    <w:rsid w:val="00FC1E8A"/>
  </w:style>
  <w:style w:type="paragraph" w:customStyle="1" w:styleId="FBD643C2834142DD8C5F9980C406BD08">
    <w:name w:val="FBD643C2834142DD8C5F9980C406BD08"/>
    <w:rsid w:val="00FC1E8A"/>
  </w:style>
  <w:style w:type="paragraph" w:customStyle="1" w:styleId="64BCD460A9F641DCB0785251E302C5D2">
    <w:name w:val="64BCD460A9F641DCB0785251E302C5D2"/>
    <w:rsid w:val="00FC1E8A"/>
  </w:style>
  <w:style w:type="paragraph" w:customStyle="1" w:styleId="C0FEFF2A3A0B41A8B44D8A19FEC93413">
    <w:name w:val="C0FEFF2A3A0B41A8B44D8A19FEC93413"/>
    <w:rsid w:val="00FC1E8A"/>
  </w:style>
  <w:style w:type="paragraph" w:customStyle="1" w:styleId="EAA0EDA208E349A29EFF4370579B51C1">
    <w:name w:val="EAA0EDA208E349A29EFF4370579B51C1"/>
    <w:rsid w:val="00FC1E8A"/>
  </w:style>
  <w:style w:type="paragraph" w:customStyle="1" w:styleId="5422A843314B466EA577703D6BFDC197">
    <w:name w:val="5422A843314B466EA577703D6BFDC197"/>
    <w:rsid w:val="00FC1E8A"/>
  </w:style>
  <w:style w:type="paragraph" w:customStyle="1" w:styleId="C57F4CB66052491988EC2CFBA616CF05">
    <w:name w:val="C57F4CB66052491988EC2CFBA616CF05"/>
    <w:rsid w:val="00FC1E8A"/>
  </w:style>
  <w:style w:type="paragraph" w:customStyle="1" w:styleId="00CA99A65B9A4A1B80E3603ABA968D27">
    <w:name w:val="00CA99A65B9A4A1B80E3603ABA968D27"/>
    <w:rsid w:val="00FC1E8A"/>
  </w:style>
  <w:style w:type="paragraph" w:customStyle="1" w:styleId="29E2AD825CBF4812A40DB15643FC35F5">
    <w:name w:val="29E2AD825CBF4812A40DB15643FC35F5"/>
    <w:rsid w:val="00FC1E8A"/>
  </w:style>
  <w:style w:type="paragraph" w:customStyle="1" w:styleId="AA63E3C110944DAEA175201BEF841EE4">
    <w:name w:val="AA63E3C110944DAEA175201BEF841EE4"/>
    <w:rsid w:val="00FC1E8A"/>
  </w:style>
  <w:style w:type="paragraph" w:customStyle="1" w:styleId="67300B06A14C4FA8967C672FA9BEB8B6">
    <w:name w:val="67300B06A14C4FA8967C672FA9BEB8B6"/>
    <w:rsid w:val="00FC1E8A"/>
  </w:style>
  <w:style w:type="paragraph" w:customStyle="1" w:styleId="031790DFE38F4A5ABE62A9B81AA124EA">
    <w:name w:val="031790DFE38F4A5ABE62A9B81AA124EA"/>
    <w:rsid w:val="00FC1E8A"/>
  </w:style>
  <w:style w:type="paragraph" w:customStyle="1" w:styleId="55F8BE613D7A4EF9AC922BA423ADD3FE">
    <w:name w:val="55F8BE613D7A4EF9AC922BA423ADD3FE"/>
    <w:rsid w:val="00FC1E8A"/>
  </w:style>
  <w:style w:type="paragraph" w:customStyle="1" w:styleId="D35E8CC227B742C88DB6C05F9566DCB7">
    <w:name w:val="D35E8CC227B742C88DB6C05F9566DCB7"/>
    <w:rsid w:val="00FC1E8A"/>
  </w:style>
  <w:style w:type="paragraph" w:customStyle="1" w:styleId="755F75AD771142B0AFE49C1D2D48BA03">
    <w:name w:val="755F75AD771142B0AFE49C1D2D48BA03"/>
    <w:rsid w:val="00FC1E8A"/>
  </w:style>
  <w:style w:type="paragraph" w:customStyle="1" w:styleId="6004F0405D5742699DC8C56C8CD10D94">
    <w:name w:val="6004F0405D5742699DC8C56C8CD10D94"/>
    <w:rsid w:val="00FC1E8A"/>
  </w:style>
  <w:style w:type="paragraph" w:customStyle="1" w:styleId="4BFEDD68D7BB43879ADFB55DD48D7A5F">
    <w:name w:val="4BFEDD68D7BB43879ADFB55DD48D7A5F"/>
    <w:rsid w:val="00FC1E8A"/>
  </w:style>
  <w:style w:type="paragraph" w:customStyle="1" w:styleId="D5AE5AE6B52D440887D61D609C97400F">
    <w:name w:val="D5AE5AE6B52D440887D61D609C97400F"/>
    <w:rsid w:val="00FC1E8A"/>
  </w:style>
  <w:style w:type="paragraph" w:customStyle="1" w:styleId="1830D800C13E4A74AD5009D2FEE3CC1E">
    <w:name w:val="1830D800C13E4A74AD5009D2FEE3CC1E"/>
    <w:rsid w:val="00FC1E8A"/>
  </w:style>
  <w:style w:type="paragraph" w:customStyle="1" w:styleId="6E87D3E3157349A595E6FA4B915CF2D1">
    <w:name w:val="6E87D3E3157349A595E6FA4B915CF2D1"/>
    <w:rsid w:val="00FC1E8A"/>
  </w:style>
  <w:style w:type="paragraph" w:customStyle="1" w:styleId="D5616ABD3F92469B9AD52D55A23ADDC6">
    <w:name w:val="D5616ABD3F92469B9AD52D55A23ADDC6"/>
    <w:rsid w:val="00FC1E8A"/>
  </w:style>
  <w:style w:type="paragraph" w:customStyle="1" w:styleId="1FC0212444AE45D181A7E6E1A4FC9E51">
    <w:name w:val="1FC0212444AE45D181A7E6E1A4FC9E51"/>
    <w:rsid w:val="00FC1E8A"/>
  </w:style>
  <w:style w:type="paragraph" w:customStyle="1" w:styleId="C21F4164D3C34E179C1E3D86FB773EFA">
    <w:name w:val="C21F4164D3C34E179C1E3D86FB773EFA"/>
    <w:rsid w:val="00FC1E8A"/>
  </w:style>
  <w:style w:type="paragraph" w:customStyle="1" w:styleId="F201BCD7497A453596ED81B2E9805C64">
    <w:name w:val="F201BCD7497A453596ED81B2E9805C64"/>
    <w:rsid w:val="00FC1E8A"/>
  </w:style>
  <w:style w:type="paragraph" w:customStyle="1" w:styleId="D9B88E47CCC3494CA24941B4DA7D1828">
    <w:name w:val="D9B88E47CCC3494CA24941B4DA7D1828"/>
    <w:rsid w:val="00FC1E8A"/>
  </w:style>
  <w:style w:type="paragraph" w:customStyle="1" w:styleId="8539AF6479DB406385DDCDACA9DEFDBC">
    <w:name w:val="8539AF6479DB406385DDCDACA9DEFDBC"/>
    <w:rsid w:val="00FC1E8A"/>
  </w:style>
  <w:style w:type="paragraph" w:customStyle="1" w:styleId="9203318688CE4FA99985796C40759DF3">
    <w:name w:val="9203318688CE4FA99985796C40759DF3"/>
    <w:rsid w:val="00FC1E8A"/>
  </w:style>
  <w:style w:type="paragraph" w:customStyle="1" w:styleId="CD7565E9D1864E49A6E1D2EAD6F394BD">
    <w:name w:val="CD7565E9D1864E49A6E1D2EAD6F394BD"/>
    <w:rsid w:val="00CB7767"/>
  </w:style>
  <w:style w:type="paragraph" w:customStyle="1" w:styleId="154FDA3116E443828C02095FA51C4BFC">
    <w:name w:val="154FDA3116E443828C02095FA51C4BFC"/>
    <w:rsid w:val="00CB7767"/>
  </w:style>
  <w:style w:type="paragraph" w:customStyle="1" w:styleId="D734D05571A44EB8A20A7E3CED105CBC">
    <w:name w:val="D734D05571A44EB8A20A7E3CED105CBC"/>
    <w:rsid w:val="00CB7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RoundU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3BA35-21F4-4656-A042-CE3EBDE1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1308</TotalTime>
  <Pages>10</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RoundU – Create your own friend recommender on Twitter (analysis)</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RoundU – Create your own friend recommender on Twitter (analysis)</dc:title>
  <dc:subject/>
  <dc:creator>ALONSO GARCIA, AITOR (CW)</dc:creator>
  <cp:keywords/>
  <dc:description/>
  <cp:lastModifiedBy>ALONSO GARCIA, AITOR (CW)</cp:lastModifiedBy>
  <cp:revision>5</cp:revision>
  <dcterms:created xsi:type="dcterms:W3CDTF">2019-06-04T18:06:00Z</dcterms:created>
  <dcterms:modified xsi:type="dcterms:W3CDTF">2019-06-07T18:02:00Z</dcterms:modified>
</cp:coreProperties>
</file>